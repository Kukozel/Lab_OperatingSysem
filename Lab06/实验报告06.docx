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1"/>
            <w:gridCol w:w="2776"/>
            <w:gridCol w:w="1565"/>
            <w:gridCol w:w="3909"/>
          </w:tblGrid>
          <w:tr w:rsidR="00F8082C" w14:paraId="495F9E25" w14:textId="77777777">
            <w:tc>
              <w:tcPr>
                <w:tcW w:w="1086" w:type="dxa"/>
                <w:vAlign w:val="center"/>
              </w:tcPr>
              <w:p w14:paraId="1C27407B" w14:textId="77777777" w:rsidR="00F8082C" w:rsidRDefault="00F8082C">
                <w:pPr>
                  <w:pStyle w:val="af9"/>
                </w:pPr>
              </w:p>
            </w:tc>
            <w:tc>
              <w:tcPr>
                <w:tcW w:w="2842" w:type="dxa"/>
                <w:vAlign w:val="center"/>
              </w:tcPr>
              <w:p w14:paraId="28E181A2" w14:textId="77777777" w:rsidR="00F8082C" w:rsidRDefault="00630B0A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日期"/>
                    <w:id w:val="28157160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1-29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2017/11/29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6E36DA3F" w14:textId="77777777" w:rsidR="00F8082C" w:rsidRDefault="00F8082C">
                <w:pPr>
                  <w:pStyle w:val="af9"/>
                </w:pPr>
              </w:p>
            </w:tc>
          </w:tr>
          <w:tr w:rsidR="00F8082C" w14:paraId="514B3AC9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1"/>
                  <w:gridCol w:w="2646"/>
                </w:tblGrid>
                <w:tr w:rsidR="00F8082C" w14:paraId="11041F90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7442C3A3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40582805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26AC5E35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663B7F52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13906CD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695CD54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3DA6D286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43E72C2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D4C266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0BF2DE5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F488CBD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D69D4B9" w14:textId="77777777" w:rsidR="00F8082C" w:rsidRDefault="00F8082C">
                <w:pPr>
                  <w:pStyle w:val="af9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12837E" w14:textId="77777777" w:rsidR="00F8082C" w:rsidRDefault="00F8082C">
                <w:pPr>
                  <w:pStyle w:val="af9"/>
                </w:pPr>
              </w:p>
            </w:tc>
          </w:tr>
          <w:tr w:rsidR="00F8082C" w14:paraId="1FCBE030" w14:textId="77777777" w:rsidTr="00D93BB3">
            <w:trPr>
              <w:trHeight w:val="1924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E1B0BD5" w14:textId="77777777" w:rsidR="00F8082C" w:rsidRDefault="00630B0A">
                <w:pPr>
                  <w:pStyle w:val="af9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标题"/>
                    <w:id w:val="220683848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ascii="MS Mincho" w:eastAsia="MS Mincho" w:hAnsi="MS Mincho" w:cs="MS Mincho"/>
                        <w:color w:val="53548A" w:themeColor="accent1"/>
                        <w:sz w:val="72"/>
                        <w:szCs w:val="72"/>
                      </w:rPr>
                      <w:t>操作系</w:t>
                    </w:r>
                    <w:r w:rsidR="00D93BB3">
                      <w:rPr>
                        <w:rFonts w:asciiTheme="majorHAnsi" w:eastAsiaTheme="majorEastAsia" w:hAnsiTheme="majorHAnsi" w:cstheme="majorBidi" w:hint="eastAsia"/>
                        <w:color w:val="53548A" w:themeColor="accent1"/>
                        <w:sz w:val="72"/>
                        <w:szCs w:val="72"/>
                      </w:rPr>
                      <w:t>统实验报告</w:t>
                    </w:r>
                  </w:sdtContent>
                </w:sdt>
              </w:p>
              <w:p w14:paraId="7EA1C9E9" w14:textId="10836008" w:rsidR="00F8082C" w:rsidRDefault="00630B0A" w:rsidP="00B60887">
                <w:pPr>
                  <w:pStyle w:val="af9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副标题"/>
                    <w:id w:val="220683832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60887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实验六</w:t>
                    </w:r>
                    <w:r w:rsidR="002058EC" w:rsidRPr="002058EC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 xml:space="preserve">  </w:t>
                    </w:r>
                    <w:r w:rsidR="00B60887">
                      <w:rPr>
                        <w:rFonts w:ascii="MS Mincho" w:eastAsia="MS Mincho" w:hAnsi="MS Mincho" w:cs="MS Mincho"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磁</w:t>
                    </w:r>
                    <w:r w:rsidR="00B60887">
                      <w:rPr>
                        <w:rFonts w:ascii="SimSun" w:eastAsia="SimSun" w:hAnsi="SimSun" w:cs="SimSun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盘调</w:t>
                    </w:r>
                    <w:r w:rsidR="00B60887">
                      <w:rPr>
                        <w:rFonts w:ascii="MS Mincho" w:eastAsia="MS Mincho" w:hAnsi="MS Mincho" w:cs="MS Mincho"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度算法</w:t>
                    </w:r>
                  </w:sdtContent>
                </w:sdt>
              </w:p>
            </w:tc>
          </w:tr>
          <w:tr w:rsidR="00F8082C" w14:paraId="0C29F8A2" w14:textId="77777777">
            <w:tc>
              <w:tcPr>
                <w:tcW w:w="1086" w:type="dxa"/>
                <w:vAlign w:val="center"/>
              </w:tcPr>
              <w:p w14:paraId="6B6464A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5775FD9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6"/>
                  <w:gridCol w:w="696"/>
                  <w:gridCol w:w="1927"/>
                </w:tblGrid>
                <w:tr w:rsidR="00F8082C" w14:paraId="1CCF0A61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4FA4CC64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041F9E4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7E1C3FF8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59F3155C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4DCDE1B6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E58DEFA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26F112F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2F21C7B6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5D8749BB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2A246693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517FCE7F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0811C34B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DF76856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576A6F33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2938EE11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D98EA58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2C7DC1CE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F80C018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395644C4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1CEF865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2E631553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A35E573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0B02D83" w14:textId="77777777" w:rsidR="00F8082C" w:rsidRDefault="00F8082C" w:rsidP="00B60887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6C1C13A1" w14:textId="77777777" w:rsidR="00F8082C" w:rsidRDefault="00F8082C">
                <w:pPr>
                  <w:pStyle w:val="af9"/>
                </w:pPr>
              </w:p>
            </w:tc>
          </w:tr>
          <w:tr w:rsidR="00F8082C" w14:paraId="30AC5471" w14:textId="77777777">
            <w:tc>
              <w:tcPr>
                <w:tcW w:w="1086" w:type="dxa"/>
                <w:vAlign w:val="center"/>
              </w:tcPr>
              <w:p w14:paraId="41341D1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74DDF91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p w14:paraId="51868515" w14:textId="77777777" w:rsidR="00F8082C" w:rsidRDefault="00630B0A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作者"/>
                    <w:id w:val="8113048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软件工程一</w:t>
                    </w:r>
                    <w:r w:rsidR="00D93BB3">
                      <w:rPr>
                        <w:rFonts w:ascii="MS Mincho" w:eastAsia="MS Mincho" w:hAnsi="MS Mincho" w:cs="MS Mincho"/>
                        <w:color w:val="424456" w:themeColor="text2"/>
                        <w:szCs w:val="22"/>
                      </w:rPr>
                      <w:t>班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</w:t>
                    </w:r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秦源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_1525161007</w:t>
                    </w:r>
                  </w:sdtContent>
                </w:sdt>
              </w:p>
            </w:tc>
          </w:tr>
        </w:tbl>
        <w:p w14:paraId="5E303669" w14:textId="77777777" w:rsidR="00D93BB3" w:rsidRDefault="00ED6F17" w:rsidP="00D93BB3">
          <w:pPr>
            <w:pStyle w:val="a6"/>
            <w:rPr>
              <w:rFonts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14:paraId="7AA43F4B" w14:textId="0A146679" w:rsidR="00D93BB3" w:rsidRDefault="00930159" w:rsidP="00FE4F86">
      <w:pPr>
        <w:pStyle w:val="10"/>
      </w:pPr>
      <w:r w:rsidRPr="00FE4F86">
        <w:rPr>
          <w:rFonts w:hint="eastAsia"/>
        </w:rPr>
        <w:lastRenderedPageBreak/>
        <w:t>一</w:t>
      </w:r>
      <w:r w:rsidR="00F75DA6" w:rsidRPr="00FE4F86">
        <w:tab/>
      </w:r>
      <w:r w:rsidR="00D93BB3" w:rsidRPr="00FE4F86">
        <w:t>需求分析</w:t>
      </w:r>
    </w:p>
    <w:p w14:paraId="6FCBFE3A" w14:textId="323AF51E" w:rsidR="006254F8" w:rsidRPr="006254F8" w:rsidRDefault="006254F8" w:rsidP="0058785E">
      <w:pPr>
        <w:spacing w:line="240" w:lineRule="auto"/>
        <w:rPr>
          <w:rFonts w:ascii="宋体" w:cs="宋体"/>
          <w:b/>
          <w:sz w:val="36"/>
          <w:szCs w:val="36"/>
          <w:lang w:val="zh-CN"/>
        </w:rPr>
      </w:pPr>
      <w:r w:rsidRPr="006254F8">
        <w:rPr>
          <w:rFonts w:ascii="宋体" w:cs="宋体" w:hint="eastAsia"/>
          <w:b/>
          <w:sz w:val="36"/>
          <w:szCs w:val="36"/>
          <w:lang w:val="zh-CN"/>
        </w:rPr>
        <w:t>问题描述：</w:t>
      </w:r>
    </w:p>
    <w:p w14:paraId="7FE4F9F7" w14:textId="2CFBD6C3" w:rsidR="006254F8" w:rsidRPr="006254F8" w:rsidRDefault="002E62A0" w:rsidP="0058785E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2E62A0">
        <w:rPr>
          <w:rFonts w:ascii="宋体" w:cs="宋体" w:hint="eastAsia"/>
          <w:sz w:val="28"/>
          <w:szCs w:val="28"/>
          <w:lang w:val="zh-CN"/>
        </w:rPr>
        <w:t>设计程序模拟先来先服务FCFS</w:t>
      </w:r>
      <w:r w:rsidRPr="002E62A0">
        <w:rPr>
          <w:rFonts w:ascii="宋体" w:cs="宋体"/>
          <w:sz w:val="28"/>
          <w:szCs w:val="28"/>
          <w:lang w:val="zh-CN"/>
        </w:rPr>
        <w:t>、最短</w:t>
      </w:r>
      <w:r w:rsidRPr="002E62A0">
        <w:rPr>
          <w:rFonts w:ascii="宋体" w:cs="宋体" w:hint="eastAsia"/>
          <w:sz w:val="28"/>
          <w:szCs w:val="28"/>
          <w:lang w:val="zh-CN"/>
        </w:rPr>
        <w:t>寻</w:t>
      </w:r>
      <w:r w:rsidRPr="002E62A0">
        <w:rPr>
          <w:rFonts w:ascii="宋体" w:cs="宋体"/>
          <w:sz w:val="28"/>
          <w:szCs w:val="28"/>
          <w:lang w:val="zh-CN"/>
        </w:rPr>
        <w:t>道</w:t>
      </w:r>
      <w:r w:rsidRPr="002E62A0">
        <w:rPr>
          <w:rFonts w:ascii="宋体" w:cs="宋体" w:hint="eastAsia"/>
          <w:sz w:val="28"/>
          <w:szCs w:val="28"/>
          <w:lang w:val="zh-CN"/>
        </w:rPr>
        <w:t>时间优</w:t>
      </w:r>
      <w:r w:rsidRPr="002E62A0">
        <w:rPr>
          <w:rFonts w:ascii="宋体" w:cs="宋体"/>
          <w:sz w:val="28"/>
          <w:szCs w:val="28"/>
          <w:lang w:val="zh-CN"/>
        </w:rPr>
        <w:t>先</w:t>
      </w:r>
      <w:r w:rsidRPr="002E62A0">
        <w:rPr>
          <w:rFonts w:ascii="宋体" w:cs="宋体" w:hint="eastAsia"/>
          <w:sz w:val="28"/>
          <w:szCs w:val="28"/>
          <w:lang w:val="zh-CN"/>
        </w:rPr>
        <w:t>SSTF、SCAN</w:t>
      </w:r>
      <w:r w:rsidRPr="002E62A0">
        <w:rPr>
          <w:rFonts w:ascii="宋体" w:cs="宋体"/>
          <w:sz w:val="28"/>
          <w:szCs w:val="28"/>
          <w:lang w:val="zh-CN"/>
        </w:rPr>
        <w:t>和循</w:t>
      </w:r>
      <w:r w:rsidRPr="002E62A0">
        <w:rPr>
          <w:rFonts w:ascii="宋体" w:cs="宋体" w:hint="eastAsia"/>
          <w:sz w:val="28"/>
          <w:szCs w:val="28"/>
          <w:lang w:val="zh-CN"/>
        </w:rPr>
        <w:t>环SCAN</w:t>
      </w:r>
      <w:r w:rsidRPr="002E62A0">
        <w:rPr>
          <w:rFonts w:ascii="宋体" w:cs="宋体"/>
          <w:sz w:val="28"/>
          <w:szCs w:val="28"/>
          <w:lang w:val="zh-CN"/>
        </w:rPr>
        <w:t>算法的工作</w:t>
      </w:r>
      <w:r w:rsidRPr="002E62A0">
        <w:rPr>
          <w:rFonts w:ascii="宋体" w:cs="宋体" w:hint="eastAsia"/>
          <w:sz w:val="28"/>
          <w:szCs w:val="28"/>
          <w:lang w:val="zh-CN"/>
        </w:rPr>
        <w:t>过</w:t>
      </w:r>
      <w:r w:rsidRPr="002E62A0">
        <w:rPr>
          <w:rFonts w:ascii="宋体" w:cs="宋体"/>
          <w:sz w:val="28"/>
          <w:szCs w:val="28"/>
          <w:lang w:val="zh-CN"/>
        </w:rPr>
        <w:t>程。假</w:t>
      </w:r>
      <w:r w:rsidRPr="002E62A0">
        <w:rPr>
          <w:rFonts w:ascii="宋体" w:cs="宋体" w:hint="eastAsia"/>
          <w:sz w:val="28"/>
          <w:szCs w:val="28"/>
          <w:lang w:val="zh-CN"/>
        </w:rPr>
        <w:t>设</w:t>
      </w:r>
      <w:r w:rsidRPr="002E62A0">
        <w:rPr>
          <w:rFonts w:ascii="宋体" w:cs="宋体"/>
          <w:sz w:val="28"/>
          <w:szCs w:val="28"/>
          <w:lang w:val="zh-CN"/>
        </w:rPr>
        <w:t>有</w:t>
      </w:r>
      <w:r w:rsidRPr="002E62A0">
        <w:rPr>
          <w:rFonts w:ascii="宋体" w:cs="宋体" w:hint="eastAsia"/>
          <w:sz w:val="28"/>
          <w:szCs w:val="28"/>
          <w:lang w:val="zh-CN"/>
        </w:rPr>
        <w:t>n</w:t>
      </w:r>
      <w:r w:rsidRPr="002E62A0">
        <w:rPr>
          <w:rFonts w:ascii="宋体" w:cs="宋体"/>
          <w:sz w:val="28"/>
          <w:szCs w:val="28"/>
          <w:lang w:val="zh-CN"/>
        </w:rPr>
        <w:t>个磁道号所</w:t>
      </w:r>
      <w:r w:rsidRPr="002E62A0">
        <w:rPr>
          <w:rFonts w:ascii="宋体" w:cs="宋体" w:hint="eastAsia"/>
          <w:sz w:val="28"/>
          <w:szCs w:val="28"/>
          <w:lang w:val="zh-CN"/>
        </w:rPr>
        <w:t>组</w:t>
      </w:r>
      <w:r w:rsidRPr="002E62A0">
        <w:rPr>
          <w:rFonts w:ascii="宋体" w:cs="宋体"/>
          <w:sz w:val="28"/>
          <w:szCs w:val="28"/>
          <w:lang w:val="zh-CN"/>
        </w:rPr>
        <w:t>成的磁道</w:t>
      </w:r>
      <w:r w:rsidRPr="002E62A0">
        <w:rPr>
          <w:rFonts w:ascii="宋体" w:cs="宋体" w:hint="eastAsia"/>
          <w:sz w:val="28"/>
          <w:szCs w:val="28"/>
          <w:lang w:val="zh-CN"/>
        </w:rPr>
        <w:t>访问</w:t>
      </w:r>
      <w:r w:rsidRPr="002E62A0">
        <w:rPr>
          <w:rFonts w:ascii="宋体" w:cs="宋体"/>
          <w:sz w:val="28"/>
          <w:szCs w:val="28"/>
          <w:lang w:val="zh-CN"/>
        </w:rPr>
        <w:t>序列，</w:t>
      </w:r>
      <w:r w:rsidRPr="002E62A0">
        <w:rPr>
          <w:rFonts w:ascii="宋体" w:cs="宋体" w:hint="eastAsia"/>
          <w:sz w:val="28"/>
          <w:szCs w:val="28"/>
          <w:lang w:val="zh-CN"/>
        </w:rPr>
        <w:t>给</w:t>
      </w:r>
      <w:r w:rsidRPr="002E62A0">
        <w:rPr>
          <w:rFonts w:ascii="宋体" w:cs="宋体"/>
          <w:sz w:val="28"/>
          <w:szCs w:val="28"/>
          <w:lang w:val="zh-CN"/>
        </w:rPr>
        <w:t>定开始磁道号</w:t>
      </w:r>
      <w:r w:rsidRPr="002E62A0">
        <w:rPr>
          <w:rFonts w:ascii="宋体" w:cs="宋体" w:hint="eastAsia"/>
          <w:sz w:val="28"/>
          <w:szCs w:val="28"/>
          <w:lang w:val="zh-CN"/>
        </w:rPr>
        <w:t>m</w:t>
      </w:r>
      <w:r w:rsidRPr="002E62A0">
        <w:rPr>
          <w:rFonts w:ascii="宋体" w:cs="宋体"/>
          <w:sz w:val="28"/>
          <w:szCs w:val="28"/>
          <w:lang w:val="zh-CN"/>
        </w:rPr>
        <w:t>和磁</w:t>
      </w:r>
      <w:r w:rsidRPr="002E62A0">
        <w:rPr>
          <w:rFonts w:ascii="宋体" w:cs="宋体" w:hint="eastAsia"/>
          <w:sz w:val="28"/>
          <w:szCs w:val="28"/>
          <w:lang w:val="zh-CN"/>
        </w:rPr>
        <w:t>头</w:t>
      </w:r>
      <w:r w:rsidRPr="002E62A0">
        <w:rPr>
          <w:rFonts w:ascii="宋体" w:cs="宋体"/>
          <w:sz w:val="28"/>
          <w:szCs w:val="28"/>
          <w:lang w:val="zh-CN"/>
        </w:rPr>
        <w:t>移</w:t>
      </w:r>
      <w:r w:rsidRPr="002E62A0">
        <w:rPr>
          <w:rFonts w:ascii="宋体" w:cs="宋体" w:hint="eastAsia"/>
          <w:sz w:val="28"/>
          <w:szCs w:val="28"/>
          <w:lang w:val="zh-CN"/>
        </w:rPr>
        <w:t>动</w:t>
      </w:r>
      <w:r w:rsidRPr="002E62A0">
        <w:rPr>
          <w:rFonts w:ascii="宋体" w:cs="宋体"/>
          <w:sz w:val="28"/>
          <w:szCs w:val="28"/>
          <w:lang w:val="zh-CN"/>
        </w:rPr>
        <w:t>的方向（正向或者反向），分</w:t>
      </w:r>
      <w:r w:rsidRPr="002E62A0">
        <w:rPr>
          <w:rFonts w:ascii="宋体" w:cs="宋体" w:hint="eastAsia"/>
          <w:sz w:val="28"/>
          <w:szCs w:val="28"/>
          <w:lang w:val="zh-CN"/>
        </w:rPr>
        <w:t>别</w:t>
      </w:r>
      <w:r w:rsidRPr="002E62A0">
        <w:rPr>
          <w:rFonts w:ascii="宋体" w:cs="宋体"/>
          <w:sz w:val="28"/>
          <w:szCs w:val="28"/>
          <w:lang w:val="zh-CN"/>
        </w:rPr>
        <w:t>利用不同的磁</w:t>
      </w:r>
      <w:r w:rsidRPr="002E62A0">
        <w:rPr>
          <w:rFonts w:ascii="宋体" w:cs="宋体" w:hint="eastAsia"/>
          <w:sz w:val="28"/>
          <w:szCs w:val="28"/>
          <w:lang w:val="zh-CN"/>
        </w:rPr>
        <w:t>盘调</w:t>
      </w:r>
      <w:r w:rsidRPr="002E62A0">
        <w:rPr>
          <w:rFonts w:ascii="宋体" w:cs="宋体"/>
          <w:sz w:val="28"/>
          <w:szCs w:val="28"/>
          <w:lang w:val="zh-CN"/>
        </w:rPr>
        <w:t>度算法</w:t>
      </w:r>
      <w:r w:rsidRPr="002E62A0">
        <w:rPr>
          <w:rFonts w:ascii="宋体" w:cs="宋体" w:hint="eastAsia"/>
          <w:sz w:val="28"/>
          <w:szCs w:val="28"/>
          <w:lang w:val="zh-CN"/>
        </w:rPr>
        <w:t>访问</w:t>
      </w:r>
      <w:r w:rsidRPr="002E62A0">
        <w:rPr>
          <w:rFonts w:ascii="宋体" w:cs="宋体"/>
          <w:sz w:val="28"/>
          <w:szCs w:val="28"/>
          <w:lang w:val="zh-CN"/>
        </w:rPr>
        <w:t>磁道序列，</w:t>
      </w:r>
      <w:r w:rsidRPr="002E62A0">
        <w:rPr>
          <w:rFonts w:ascii="宋体" w:cs="宋体" w:hint="eastAsia"/>
          <w:sz w:val="28"/>
          <w:szCs w:val="28"/>
          <w:lang w:val="zh-CN"/>
        </w:rPr>
        <w:t>给</w:t>
      </w:r>
      <w:r w:rsidRPr="002E62A0">
        <w:rPr>
          <w:rFonts w:ascii="宋体" w:cs="宋体"/>
          <w:sz w:val="28"/>
          <w:szCs w:val="28"/>
          <w:lang w:val="zh-CN"/>
        </w:rPr>
        <w:t>出每一次</w:t>
      </w:r>
      <w:r w:rsidRPr="002E62A0">
        <w:rPr>
          <w:rFonts w:ascii="宋体" w:cs="宋体" w:hint="eastAsia"/>
          <w:sz w:val="28"/>
          <w:szCs w:val="28"/>
          <w:lang w:val="zh-CN"/>
        </w:rPr>
        <w:t>访问</w:t>
      </w:r>
      <w:r w:rsidRPr="002E62A0">
        <w:rPr>
          <w:rFonts w:ascii="宋体" w:cs="宋体"/>
          <w:sz w:val="28"/>
          <w:szCs w:val="28"/>
          <w:lang w:val="zh-CN"/>
        </w:rPr>
        <w:t>的磁</w:t>
      </w:r>
      <w:r w:rsidRPr="002E62A0">
        <w:rPr>
          <w:rFonts w:ascii="宋体" w:cs="宋体" w:hint="eastAsia"/>
          <w:sz w:val="28"/>
          <w:szCs w:val="28"/>
          <w:lang w:val="zh-CN"/>
        </w:rPr>
        <w:t>头</w:t>
      </w:r>
      <w:r w:rsidRPr="002E62A0">
        <w:rPr>
          <w:rFonts w:ascii="宋体" w:cs="宋体"/>
          <w:sz w:val="28"/>
          <w:szCs w:val="28"/>
          <w:lang w:val="zh-CN"/>
        </w:rPr>
        <w:t>移</w:t>
      </w:r>
      <w:r w:rsidRPr="002E62A0">
        <w:rPr>
          <w:rFonts w:ascii="宋体" w:cs="宋体" w:hint="eastAsia"/>
          <w:sz w:val="28"/>
          <w:szCs w:val="28"/>
          <w:lang w:val="zh-CN"/>
        </w:rPr>
        <w:t>动</w:t>
      </w:r>
      <w:r w:rsidRPr="002E62A0">
        <w:rPr>
          <w:rFonts w:ascii="宋体" w:cs="宋体"/>
          <w:sz w:val="28"/>
          <w:szCs w:val="28"/>
          <w:lang w:val="zh-CN"/>
        </w:rPr>
        <w:t>距离，</w:t>
      </w:r>
      <w:r w:rsidRPr="002E62A0">
        <w:rPr>
          <w:rFonts w:ascii="宋体" w:cs="宋体" w:hint="eastAsia"/>
          <w:sz w:val="28"/>
          <w:szCs w:val="28"/>
          <w:lang w:val="zh-CN"/>
        </w:rPr>
        <w:t>计</w:t>
      </w:r>
      <w:r w:rsidRPr="002E62A0">
        <w:rPr>
          <w:rFonts w:ascii="宋体" w:cs="宋体"/>
          <w:sz w:val="28"/>
          <w:szCs w:val="28"/>
          <w:lang w:val="zh-CN"/>
        </w:rPr>
        <w:t>算每种算法的平均</w:t>
      </w:r>
      <w:r w:rsidRPr="002E62A0">
        <w:rPr>
          <w:rFonts w:ascii="宋体" w:cs="宋体" w:hint="eastAsia"/>
          <w:sz w:val="28"/>
          <w:szCs w:val="28"/>
          <w:lang w:val="zh-CN"/>
        </w:rPr>
        <w:t>寻</w:t>
      </w:r>
      <w:r w:rsidRPr="002E62A0">
        <w:rPr>
          <w:rFonts w:ascii="宋体" w:cs="宋体"/>
          <w:sz w:val="28"/>
          <w:szCs w:val="28"/>
          <w:lang w:val="zh-CN"/>
        </w:rPr>
        <w:t>道</w:t>
      </w:r>
      <w:r w:rsidRPr="002E62A0">
        <w:rPr>
          <w:rFonts w:ascii="宋体" w:cs="宋体" w:hint="eastAsia"/>
          <w:sz w:val="28"/>
          <w:szCs w:val="28"/>
          <w:lang w:val="zh-CN"/>
        </w:rPr>
        <w:t>长</w:t>
      </w:r>
      <w:r w:rsidRPr="002E62A0">
        <w:rPr>
          <w:rFonts w:ascii="宋体" w:cs="宋体"/>
          <w:sz w:val="28"/>
          <w:szCs w:val="28"/>
          <w:lang w:val="zh-CN"/>
        </w:rPr>
        <w:t>度</w:t>
      </w:r>
      <w:r w:rsidRPr="002E62A0">
        <w:rPr>
          <w:rFonts w:ascii="宋体" w:cs="宋体" w:hint="eastAsia"/>
          <w:sz w:val="28"/>
          <w:szCs w:val="28"/>
          <w:lang w:val="zh-CN"/>
        </w:rPr>
        <w:t>。</w:t>
      </w:r>
    </w:p>
    <w:p w14:paraId="0E568586" w14:textId="77777777" w:rsidR="006254F8" w:rsidRPr="006254F8" w:rsidRDefault="006254F8" w:rsidP="0058785E">
      <w:pPr>
        <w:spacing w:line="240" w:lineRule="auto"/>
        <w:rPr>
          <w:rFonts w:ascii="宋体" w:cs="宋体"/>
          <w:b/>
          <w:sz w:val="36"/>
          <w:szCs w:val="36"/>
          <w:lang w:val="zh-CN"/>
        </w:rPr>
      </w:pPr>
      <w:r w:rsidRPr="006254F8">
        <w:rPr>
          <w:rFonts w:ascii="宋体" w:cs="宋体"/>
          <w:b/>
          <w:sz w:val="36"/>
          <w:szCs w:val="36"/>
          <w:lang w:val="zh-CN"/>
        </w:rPr>
        <w:t>程序要求</w:t>
      </w:r>
      <w:r w:rsidRPr="006254F8">
        <w:rPr>
          <w:rFonts w:ascii="宋体" w:cs="宋体" w:hint="eastAsia"/>
          <w:b/>
          <w:sz w:val="36"/>
          <w:szCs w:val="36"/>
          <w:lang w:val="zh-CN"/>
        </w:rPr>
        <w:t>：</w:t>
      </w:r>
    </w:p>
    <w:p w14:paraId="58609065" w14:textId="77777777" w:rsidR="002E62A0" w:rsidRPr="002E62A0" w:rsidRDefault="002E62A0" w:rsidP="002E62A0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2E62A0">
        <w:rPr>
          <w:rFonts w:ascii="宋体" w:cs="宋体"/>
          <w:sz w:val="28"/>
          <w:szCs w:val="28"/>
          <w:lang w:val="zh-CN"/>
        </w:rPr>
        <w:t>1）利用先来先服</w:t>
      </w:r>
      <w:r w:rsidRPr="002E62A0">
        <w:rPr>
          <w:rFonts w:ascii="宋体" w:cs="宋体" w:hint="eastAsia"/>
          <w:sz w:val="28"/>
          <w:szCs w:val="28"/>
          <w:lang w:val="zh-CN"/>
        </w:rPr>
        <w:t>务</w:t>
      </w:r>
      <w:r w:rsidRPr="002E62A0">
        <w:rPr>
          <w:rFonts w:ascii="宋体" w:cs="宋体"/>
          <w:sz w:val="28"/>
          <w:szCs w:val="28"/>
          <w:lang w:val="zh-CN"/>
        </w:rPr>
        <w:t>FCFS、最短</w:t>
      </w:r>
      <w:r w:rsidRPr="002E62A0">
        <w:rPr>
          <w:rFonts w:ascii="宋体" w:cs="宋体" w:hint="eastAsia"/>
          <w:sz w:val="28"/>
          <w:szCs w:val="28"/>
          <w:lang w:val="zh-CN"/>
        </w:rPr>
        <w:t>寻</w:t>
      </w:r>
      <w:r w:rsidRPr="002E62A0">
        <w:rPr>
          <w:rFonts w:ascii="宋体" w:cs="宋体"/>
          <w:sz w:val="28"/>
          <w:szCs w:val="28"/>
          <w:lang w:val="zh-CN"/>
        </w:rPr>
        <w:t>道</w:t>
      </w:r>
      <w:r w:rsidRPr="002E62A0">
        <w:rPr>
          <w:rFonts w:ascii="宋体" w:cs="宋体" w:hint="eastAsia"/>
          <w:sz w:val="28"/>
          <w:szCs w:val="28"/>
          <w:lang w:val="zh-CN"/>
        </w:rPr>
        <w:t>时间优</w:t>
      </w:r>
      <w:r w:rsidRPr="002E62A0">
        <w:rPr>
          <w:rFonts w:ascii="宋体" w:cs="宋体"/>
          <w:sz w:val="28"/>
          <w:szCs w:val="28"/>
          <w:lang w:val="zh-CN"/>
        </w:rPr>
        <w:t>先SSTF</w:t>
      </w:r>
      <w:r w:rsidRPr="002E62A0">
        <w:rPr>
          <w:rFonts w:ascii="宋体" w:cs="宋体" w:hint="eastAsia"/>
          <w:sz w:val="28"/>
          <w:szCs w:val="28"/>
          <w:lang w:val="zh-CN"/>
        </w:rPr>
        <w:t>、</w:t>
      </w:r>
      <w:r w:rsidRPr="002E62A0">
        <w:rPr>
          <w:rFonts w:ascii="宋体" w:cs="宋体"/>
          <w:sz w:val="28"/>
          <w:szCs w:val="28"/>
          <w:lang w:val="zh-CN"/>
        </w:rPr>
        <w:t>SCAN和循</w:t>
      </w:r>
      <w:r w:rsidRPr="002E62A0">
        <w:rPr>
          <w:rFonts w:ascii="宋体" w:cs="宋体" w:hint="eastAsia"/>
          <w:sz w:val="28"/>
          <w:szCs w:val="28"/>
          <w:lang w:val="zh-CN"/>
        </w:rPr>
        <w:t>环</w:t>
      </w:r>
      <w:r w:rsidRPr="002E62A0">
        <w:rPr>
          <w:rFonts w:ascii="宋体" w:cs="宋体"/>
          <w:sz w:val="28"/>
          <w:szCs w:val="28"/>
          <w:lang w:val="zh-CN"/>
        </w:rPr>
        <w:t>SCAN算法模</w:t>
      </w:r>
      <w:r w:rsidRPr="002E62A0">
        <w:rPr>
          <w:rFonts w:ascii="宋体" w:cs="宋体" w:hint="eastAsia"/>
          <w:sz w:val="28"/>
          <w:szCs w:val="28"/>
          <w:lang w:val="zh-CN"/>
        </w:rPr>
        <w:t>拟</w:t>
      </w:r>
      <w:r w:rsidRPr="002E62A0">
        <w:rPr>
          <w:rFonts w:ascii="宋体" w:cs="宋体"/>
          <w:sz w:val="28"/>
          <w:szCs w:val="28"/>
          <w:lang w:val="zh-CN"/>
        </w:rPr>
        <w:t>磁道</w:t>
      </w:r>
      <w:r w:rsidRPr="002E62A0">
        <w:rPr>
          <w:rFonts w:ascii="宋体" w:cs="宋体" w:hint="eastAsia"/>
          <w:sz w:val="28"/>
          <w:szCs w:val="28"/>
          <w:lang w:val="zh-CN"/>
        </w:rPr>
        <w:t>访问过</w:t>
      </w:r>
      <w:r w:rsidRPr="002E62A0">
        <w:rPr>
          <w:rFonts w:ascii="宋体" w:cs="宋体"/>
          <w:sz w:val="28"/>
          <w:szCs w:val="28"/>
          <w:lang w:val="zh-CN"/>
        </w:rPr>
        <w:t>程。</w:t>
      </w:r>
    </w:p>
    <w:p w14:paraId="0B9069FB" w14:textId="77777777" w:rsidR="002E62A0" w:rsidRPr="002E62A0" w:rsidRDefault="002E62A0" w:rsidP="002E62A0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2E62A0">
        <w:rPr>
          <w:rFonts w:ascii="宋体" w:cs="宋体"/>
          <w:sz w:val="28"/>
          <w:szCs w:val="28"/>
          <w:lang w:val="zh-CN"/>
        </w:rPr>
        <w:t>2）模</w:t>
      </w:r>
      <w:r w:rsidRPr="002E62A0">
        <w:rPr>
          <w:rFonts w:ascii="宋体" w:cs="宋体" w:hint="eastAsia"/>
          <w:sz w:val="28"/>
          <w:szCs w:val="28"/>
          <w:lang w:val="zh-CN"/>
        </w:rPr>
        <w:t>拟</w:t>
      </w:r>
      <w:r w:rsidRPr="002E62A0">
        <w:rPr>
          <w:rFonts w:ascii="宋体" w:cs="宋体"/>
          <w:sz w:val="28"/>
          <w:szCs w:val="28"/>
          <w:lang w:val="zh-CN"/>
        </w:rPr>
        <w:t>四种算法的磁道</w:t>
      </w:r>
      <w:r w:rsidRPr="002E62A0">
        <w:rPr>
          <w:rFonts w:ascii="宋体" w:cs="宋体" w:hint="eastAsia"/>
          <w:sz w:val="28"/>
          <w:szCs w:val="28"/>
          <w:lang w:val="zh-CN"/>
        </w:rPr>
        <w:t>访问过</w:t>
      </w:r>
      <w:r w:rsidRPr="002E62A0">
        <w:rPr>
          <w:rFonts w:ascii="宋体" w:cs="宋体"/>
          <w:sz w:val="28"/>
          <w:szCs w:val="28"/>
          <w:lang w:val="zh-CN"/>
        </w:rPr>
        <w:t>程，</w:t>
      </w:r>
      <w:r w:rsidRPr="002E62A0">
        <w:rPr>
          <w:rFonts w:ascii="宋体" w:cs="宋体" w:hint="eastAsia"/>
          <w:sz w:val="28"/>
          <w:szCs w:val="28"/>
          <w:lang w:val="zh-CN"/>
        </w:rPr>
        <w:t>给</w:t>
      </w:r>
      <w:r w:rsidRPr="002E62A0">
        <w:rPr>
          <w:rFonts w:ascii="宋体" w:cs="宋体"/>
          <w:sz w:val="28"/>
          <w:szCs w:val="28"/>
          <w:lang w:val="zh-CN"/>
        </w:rPr>
        <w:t>出每个磁道</w:t>
      </w:r>
      <w:r w:rsidRPr="002E62A0">
        <w:rPr>
          <w:rFonts w:ascii="宋体" w:cs="宋体" w:hint="eastAsia"/>
          <w:sz w:val="28"/>
          <w:szCs w:val="28"/>
          <w:lang w:val="zh-CN"/>
        </w:rPr>
        <w:t>访问</w:t>
      </w:r>
      <w:r w:rsidRPr="002E62A0">
        <w:rPr>
          <w:rFonts w:ascii="宋体" w:cs="宋体"/>
          <w:sz w:val="28"/>
          <w:szCs w:val="28"/>
          <w:lang w:val="zh-CN"/>
        </w:rPr>
        <w:t>的磁</w:t>
      </w:r>
      <w:r w:rsidRPr="002E62A0">
        <w:rPr>
          <w:rFonts w:ascii="宋体" w:cs="宋体" w:hint="eastAsia"/>
          <w:sz w:val="28"/>
          <w:szCs w:val="28"/>
          <w:lang w:val="zh-CN"/>
        </w:rPr>
        <w:t>头</w:t>
      </w:r>
      <w:r w:rsidRPr="002E62A0">
        <w:rPr>
          <w:rFonts w:ascii="宋体" w:cs="宋体"/>
          <w:sz w:val="28"/>
          <w:szCs w:val="28"/>
          <w:lang w:val="zh-CN"/>
        </w:rPr>
        <w:t>移</w:t>
      </w:r>
      <w:r w:rsidRPr="002E62A0">
        <w:rPr>
          <w:rFonts w:ascii="宋体" w:cs="宋体" w:hint="eastAsia"/>
          <w:sz w:val="28"/>
          <w:szCs w:val="28"/>
          <w:lang w:val="zh-CN"/>
        </w:rPr>
        <w:t>动</w:t>
      </w:r>
      <w:r w:rsidRPr="002E62A0">
        <w:rPr>
          <w:rFonts w:ascii="宋体" w:cs="宋体"/>
          <w:sz w:val="28"/>
          <w:szCs w:val="28"/>
          <w:lang w:val="zh-CN"/>
        </w:rPr>
        <w:t>距离。</w:t>
      </w:r>
    </w:p>
    <w:p w14:paraId="3E3E7C41" w14:textId="77777777" w:rsidR="002E62A0" w:rsidRPr="002E62A0" w:rsidRDefault="002E62A0" w:rsidP="002E62A0">
      <w:pPr>
        <w:spacing w:line="240" w:lineRule="auto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2E62A0">
        <w:rPr>
          <w:rFonts w:ascii="宋体" w:cs="宋体"/>
          <w:sz w:val="28"/>
          <w:szCs w:val="28"/>
          <w:lang w:val="zh-CN"/>
        </w:rPr>
        <w:t>3）</w:t>
      </w:r>
      <w:r w:rsidRPr="002E62A0">
        <w:rPr>
          <w:rFonts w:ascii="宋体" w:cs="宋体" w:hint="eastAsia"/>
          <w:sz w:val="28"/>
          <w:szCs w:val="28"/>
          <w:lang w:val="zh-CN"/>
        </w:rPr>
        <w:t>输</w:t>
      </w:r>
      <w:r w:rsidRPr="002E62A0">
        <w:rPr>
          <w:rFonts w:ascii="宋体" w:cs="宋体"/>
          <w:sz w:val="28"/>
          <w:szCs w:val="28"/>
          <w:lang w:val="zh-CN"/>
        </w:rPr>
        <w:t>入：磁道个数n和磁道</w:t>
      </w:r>
      <w:r w:rsidRPr="002E62A0">
        <w:rPr>
          <w:rFonts w:ascii="宋体" w:cs="宋体" w:hint="eastAsia"/>
          <w:sz w:val="28"/>
          <w:szCs w:val="28"/>
          <w:lang w:val="zh-CN"/>
        </w:rPr>
        <w:t>访问</w:t>
      </w:r>
      <w:r w:rsidRPr="002E62A0">
        <w:rPr>
          <w:rFonts w:ascii="宋体" w:cs="宋体"/>
          <w:sz w:val="28"/>
          <w:szCs w:val="28"/>
          <w:lang w:val="zh-CN"/>
        </w:rPr>
        <w:t>序列，开始磁道号m和磁</w:t>
      </w:r>
      <w:r w:rsidRPr="002E62A0">
        <w:rPr>
          <w:rFonts w:ascii="宋体" w:cs="宋体" w:hint="eastAsia"/>
          <w:sz w:val="28"/>
          <w:szCs w:val="28"/>
          <w:lang w:val="zh-CN"/>
        </w:rPr>
        <w:t>头</w:t>
      </w:r>
      <w:r w:rsidRPr="002E62A0">
        <w:rPr>
          <w:rFonts w:ascii="宋体" w:cs="宋体"/>
          <w:sz w:val="28"/>
          <w:szCs w:val="28"/>
          <w:lang w:val="zh-CN"/>
        </w:rPr>
        <w:t>移</w:t>
      </w:r>
      <w:r w:rsidRPr="002E62A0">
        <w:rPr>
          <w:rFonts w:ascii="宋体" w:cs="宋体" w:hint="eastAsia"/>
          <w:sz w:val="28"/>
          <w:szCs w:val="28"/>
          <w:lang w:val="zh-CN"/>
        </w:rPr>
        <w:t>动</w:t>
      </w:r>
      <w:r w:rsidRPr="002E62A0">
        <w:rPr>
          <w:rFonts w:ascii="宋体" w:cs="宋体"/>
          <w:sz w:val="28"/>
          <w:szCs w:val="28"/>
          <w:lang w:val="zh-CN"/>
        </w:rPr>
        <w:t>方向（</w:t>
      </w:r>
      <w:r w:rsidRPr="002E62A0">
        <w:rPr>
          <w:rFonts w:ascii="宋体" w:cs="宋体" w:hint="eastAsia"/>
          <w:sz w:val="28"/>
          <w:szCs w:val="28"/>
          <w:lang w:val="zh-CN"/>
        </w:rPr>
        <w:t>对</w:t>
      </w:r>
      <w:r w:rsidRPr="002E62A0">
        <w:rPr>
          <w:rFonts w:ascii="宋体" w:cs="宋体"/>
          <w:sz w:val="28"/>
          <w:szCs w:val="28"/>
          <w:lang w:val="zh-CN"/>
        </w:rPr>
        <w:t>SCAN和循</w:t>
      </w:r>
      <w:r w:rsidRPr="002E62A0">
        <w:rPr>
          <w:rFonts w:ascii="宋体" w:cs="宋体" w:hint="eastAsia"/>
          <w:sz w:val="28"/>
          <w:szCs w:val="28"/>
          <w:lang w:val="zh-CN"/>
        </w:rPr>
        <w:t>环</w:t>
      </w:r>
      <w:r w:rsidRPr="002E62A0">
        <w:rPr>
          <w:rFonts w:ascii="宋体" w:cs="宋体"/>
          <w:sz w:val="28"/>
          <w:szCs w:val="28"/>
          <w:lang w:val="zh-CN"/>
        </w:rPr>
        <w:t>SCAN算法有效），算法</w:t>
      </w:r>
      <w:r w:rsidRPr="002E62A0">
        <w:rPr>
          <w:rFonts w:ascii="宋体" w:cs="宋体" w:hint="eastAsia"/>
          <w:sz w:val="28"/>
          <w:szCs w:val="28"/>
          <w:lang w:val="zh-CN"/>
        </w:rPr>
        <w:t>选择</w:t>
      </w:r>
      <w:r w:rsidRPr="002E62A0">
        <w:rPr>
          <w:rFonts w:ascii="宋体" w:cs="宋体"/>
          <w:sz w:val="28"/>
          <w:szCs w:val="28"/>
          <w:lang w:val="zh-CN"/>
        </w:rPr>
        <w:t>1-FCFS</w:t>
      </w:r>
      <w:r w:rsidRPr="002E62A0">
        <w:rPr>
          <w:rFonts w:ascii="宋体" w:cs="宋体" w:hint="eastAsia"/>
          <w:sz w:val="28"/>
          <w:szCs w:val="28"/>
          <w:lang w:val="zh-CN"/>
        </w:rPr>
        <w:t>，</w:t>
      </w:r>
      <w:r w:rsidRPr="002E62A0">
        <w:rPr>
          <w:rFonts w:ascii="宋体" w:cs="宋体"/>
          <w:sz w:val="28"/>
          <w:szCs w:val="28"/>
          <w:lang w:val="zh-CN"/>
        </w:rPr>
        <w:t>2-SSTF</w:t>
      </w:r>
      <w:r w:rsidRPr="002E62A0">
        <w:rPr>
          <w:rFonts w:ascii="宋体" w:cs="宋体" w:hint="eastAsia"/>
          <w:sz w:val="28"/>
          <w:szCs w:val="28"/>
          <w:lang w:val="zh-CN"/>
        </w:rPr>
        <w:t>，</w:t>
      </w:r>
      <w:r w:rsidRPr="002E62A0">
        <w:rPr>
          <w:rFonts w:ascii="宋体" w:cs="宋体"/>
          <w:sz w:val="28"/>
          <w:szCs w:val="28"/>
          <w:lang w:val="zh-CN"/>
        </w:rPr>
        <w:t>3-SCAN</w:t>
      </w:r>
      <w:r w:rsidRPr="002E62A0">
        <w:rPr>
          <w:rFonts w:ascii="宋体" w:cs="宋体" w:hint="eastAsia"/>
          <w:sz w:val="28"/>
          <w:szCs w:val="28"/>
          <w:lang w:val="zh-CN"/>
        </w:rPr>
        <w:t>，</w:t>
      </w:r>
      <w:r w:rsidRPr="002E62A0">
        <w:rPr>
          <w:rFonts w:ascii="宋体" w:cs="宋体"/>
          <w:sz w:val="28"/>
          <w:szCs w:val="28"/>
          <w:lang w:val="zh-CN"/>
        </w:rPr>
        <w:t>4-循</w:t>
      </w:r>
      <w:r w:rsidRPr="002E62A0">
        <w:rPr>
          <w:rFonts w:ascii="宋体" w:cs="宋体" w:hint="eastAsia"/>
          <w:sz w:val="28"/>
          <w:szCs w:val="28"/>
          <w:lang w:val="zh-CN"/>
        </w:rPr>
        <w:t>环</w:t>
      </w:r>
      <w:r w:rsidRPr="002E62A0">
        <w:rPr>
          <w:rFonts w:ascii="宋体" w:cs="宋体"/>
          <w:sz w:val="28"/>
          <w:szCs w:val="28"/>
          <w:lang w:val="zh-CN"/>
        </w:rPr>
        <w:t>SCAN</w:t>
      </w:r>
      <w:r w:rsidRPr="002E62A0">
        <w:rPr>
          <w:rFonts w:ascii="宋体" w:cs="宋体" w:hint="eastAsia"/>
          <w:sz w:val="28"/>
          <w:szCs w:val="28"/>
          <w:lang w:val="zh-CN"/>
        </w:rPr>
        <w:t>。</w:t>
      </w:r>
    </w:p>
    <w:p w14:paraId="7054BB48" w14:textId="1EC1338C" w:rsidR="00E14417" w:rsidRPr="006254F8" w:rsidRDefault="002E62A0" w:rsidP="002E62A0">
      <w:pPr>
        <w:spacing w:line="240" w:lineRule="auto"/>
        <w:ind w:firstLineChars="200" w:firstLine="560"/>
        <w:rPr>
          <w:rFonts w:ascii="宋体" w:cs="宋体" w:hint="eastAsia"/>
          <w:sz w:val="28"/>
          <w:szCs w:val="28"/>
          <w:lang w:val="zh-CN"/>
        </w:rPr>
      </w:pPr>
      <w:r w:rsidRPr="002E62A0">
        <w:rPr>
          <w:rFonts w:ascii="宋体" w:cs="宋体"/>
          <w:sz w:val="28"/>
          <w:szCs w:val="28"/>
          <w:lang w:val="zh-CN"/>
        </w:rPr>
        <w:t>4）</w:t>
      </w:r>
      <w:r w:rsidRPr="002E62A0">
        <w:rPr>
          <w:rFonts w:ascii="宋体" w:cs="宋体" w:hint="eastAsia"/>
          <w:sz w:val="28"/>
          <w:szCs w:val="28"/>
          <w:lang w:val="zh-CN"/>
        </w:rPr>
        <w:t>输</w:t>
      </w:r>
      <w:r w:rsidRPr="002E62A0">
        <w:rPr>
          <w:rFonts w:ascii="MS Mincho" w:eastAsia="MS Mincho" w:hAnsi="MS Mincho" w:cs="MS Mincho"/>
          <w:sz w:val="28"/>
          <w:szCs w:val="28"/>
          <w:lang w:val="zh-CN"/>
        </w:rPr>
        <w:t>出：每种算法的平均</w:t>
      </w:r>
      <w:r w:rsidRPr="002E62A0">
        <w:rPr>
          <w:rFonts w:ascii="宋体" w:cs="宋体" w:hint="eastAsia"/>
          <w:sz w:val="28"/>
          <w:szCs w:val="28"/>
          <w:lang w:val="zh-CN"/>
        </w:rPr>
        <w:t>寻</w:t>
      </w:r>
      <w:r w:rsidRPr="002E62A0">
        <w:rPr>
          <w:rFonts w:ascii="宋体" w:cs="宋体"/>
          <w:sz w:val="28"/>
          <w:szCs w:val="28"/>
          <w:lang w:val="zh-CN"/>
        </w:rPr>
        <w:t>道</w:t>
      </w:r>
      <w:r w:rsidRPr="002E62A0">
        <w:rPr>
          <w:rFonts w:ascii="宋体" w:cs="宋体" w:hint="eastAsia"/>
          <w:sz w:val="28"/>
          <w:szCs w:val="28"/>
          <w:lang w:val="zh-CN"/>
        </w:rPr>
        <w:t>长</w:t>
      </w:r>
      <w:r w:rsidRPr="002E62A0">
        <w:rPr>
          <w:rFonts w:ascii="宋体" w:cs="宋体"/>
          <w:sz w:val="28"/>
          <w:szCs w:val="28"/>
          <w:lang w:val="zh-CN"/>
        </w:rPr>
        <w:t>度</w:t>
      </w:r>
      <w:r w:rsidRPr="002E62A0">
        <w:rPr>
          <w:rFonts w:ascii="宋体" w:cs="宋体" w:hint="eastAsia"/>
          <w:sz w:val="28"/>
          <w:szCs w:val="28"/>
          <w:lang w:val="zh-CN"/>
        </w:rPr>
        <w:t>。</w:t>
      </w:r>
    </w:p>
    <w:p w14:paraId="1F6C3358" w14:textId="163CD177" w:rsidR="005311E6" w:rsidRPr="005311E6" w:rsidRDefault="003A6A7D" w:rsidP="005311E6">
      <w:pPr>
        <w:pStyle w:val="10"/>
        <w:rPr>
          <w:rFonts w:hint="eastAsia"/>
          <w:lang w:val="zh-CN"/>
        </w:rPr>
      </w:pPr>
      <w:r>
        <w:rPr>
          <w:rFonts w:hint="eastAsia"/>
          <w:lang w:val="zh-CN"/>
        </w:rPr>
        <w:t>二</w:t>
      </w:r>
      <w:r>
        <w:rPr>
          <w:rFonts w:hint="eastAsia"/>
          <w:lang w:val="zh-CN"/>
        </w:rPr>
        <w:tab/>
      </w:r>
      <w:r w:rsidR="00D93BB3">
        <w:rPr>
          <w:lang w:val="zh-CN"/>
        </w:rPr>
        <w:t>概要</w:t>
      </w:r>
      <w:r w:rsidR="00D93BB3">
        <w:rPr>
          <w:rFonts w:ascii="SimSun" w:eastAsia="SimSun" w:hAnsi="SimSun" w:cs="SimSun"/>
          <w:lang w:val="zh-CN"/>
        </w:rPr>
        <w:t>设计</w:t>
      </w:r>
    </w:p>
    <w:p w14:paraId="67E3514A" w14:textId="4AA179B9" w:rsidR="005311E6" w:rsidRPr="005311E6" w:rsidRDefault="005311E6" w:rsidP="005311E6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39325A">
        <w:rPr>
          <w:rFonts w:ascii="宋体" w:cs="宋体"/>
          <w:sz w:val="28"/>
          <w:szCs w:val="28"/>
          <w:lang w:val="zh-CN"/>
        </w:rPr>
        <w:t>先来先服</w:t>
      </w:r>
      <w:r w:rsidRPr="005311E6">
        <w:rPr>
          <w:rFonts w:ascii="宋体" w:cs="宋体" w:hint="eastAsia"/>
          <w:sz w:val="28"/>
          <w:szCs w:val="28"/>
          <w:lang w:val="zh-CN"/>
        </w:rPr>
        <w:t>务(FCFS，First Come First Served)：</w:t>
      </w:r>
    </w:p>
    <w:p w14:paraId="333F3EAE" w14:textId="7BF8D517" w:rsidR="00D25A4E" w:rsidRPr="00D25A4E" w:rsidRDefault="005311E6" w:rsidP="00D25A4E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5311E6">
        <w:rPr>
          <w:rFonts w:ascii="宋体" w:cs="宋体" w:hint="eastAsia"/>
          <w:sz w:val="28"/>
          <w:szCs w:val="28"/>
          <w:lang w:val="zh-CN"/>
        </w:rPr>
        <w:t>这是一种最简单的磁盘调度算法。它根据进程请求访问磁盘的先后次序进行调度。</w:t>
      </w:r>
    </w:p>
    <w:p w14:paraId="6D8F79BF" w14:textId="5957349D" w:rsidR="00D25A4E" w:rsidRPr="00D25A4E" w:rsidRDefault="00D25A4E" w:rsidP="00D25A4E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39325A">
        <w:rPr>
          <w:rFonts w:ascii="宋体" w:cs="宋体"/>
          <w:sz w:val="28"/>
          <w:szCs w:val="28"/>
          <w:lang w:val="zh-CN"/>
        </w:rPr>
        <w:t>最短</w:t>
      </w:r>
      <w:r w:rsidRPr="00D25A4E">
        <w:rPr>
          <w:rFonts w:ascii="宋体" w:cs="宋体" w:hint="eastAsia"/>
          <w:sz w:val="28"/>
          <w:szCs w:val="28"/>
          <w:lang w:val="zh-CN"/>
        </w:rPr>
        <w:t>寻</w:t>
      </w:r>
      <w:r w:rsidRPr="0039325A">
        <w:rPr>
          <w:rFonts w:ascii="宋体" w:cs="宋体"/>
          <w:sz w:val="28"/>
          <w:szCs w:val="28"/>
          <w:lang w:val="zh-CN"/>
        </w:rPr>
        <w:t>道</w:t>
      </w:r>
      <w:r w:rsidRPr="00D25A4E">
        <w:rPr>
          <w:rFonts w:ascii="宋体" w:cs="宋体" w:hint="eastAsia"/>
          <w:sz w:val="28"/>
          <w:szCs w:val="28"/>
          <w:lang w:val="zh-CN"/>
        </w:rPr>
        <w:t>时间优</w:t>
      </w:r>
      <w:r w:rsidRPr="0039325A">
        <w:rPr>
          <w:rFonts w:ascii="宋体" w:cs="宋体"/>
          <w:sz w:val="28"/>
          <w:szCs w:val="28"/>
          <w:lang w:val="zh-CN"/>
        </w:rPr>
        <w:t>先</w:t>
      </w:r>
      <w:r w:rsidRPr="00D25A4E">
        <w:rPr>
          <w:rFonts w:ascii="宋体" w:cs="宋体" w:hint="eastAsia"/>
          <w:sz w:val="28"/>
          <w:szCs w:val="28"/>
          <w:lang w:val="zh-CN"/>
        </w:rPr>
        <w:t>(SSTF，Shortest Seek Time First)：</w:t>
      </w:r>
    </w:p>
    <w:p w14:paraId="04F1C940" w14:textId="571B0EEB" w:rsidR="005311E6" w:rsidRDefault="00D25A4E" w:rsidP="00D25A4E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D25A4E">
        <w:rPr>
          <w:rFonts w:ascii="宋体" w:cs="宋体" w:hint="eastAsia"/>
          <w:sz w:val="28"/>
          <w:szCs w:val="28"/>
          <w:lang w:val="zh-CN"/>
        </w:rPr>
        <w:t>该算法选择这样的进程：其要求访问的磁道与当前磁头所在的磁道距离最近，以使每次的寻道时间最短。</w:t>
      </w:r>
    </w:p>
    <w:p w14:paraId="0139DB61" w14:textId="77777777" w:rsidR="00E05FF5" w:rsidRPr="0039325A" w:rsidRDefault="00E05FF5" w:rsidP="00E05FF5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E05FF5">
        <w:rPr>
          <w:rFonts w:ascii="宋体" w:cs="宋体" w:hint="eastAsia"/>
          <w:sz w:val="28"/>
          <w:szCs w:val="28"/>
          <w:lang w:val="zh-CN"/>
        </w:rPr>
        <w:t>扫描(SCAN)</w:t>
      </w:r>
      <w:r w:rsidRPr="0039325A">
        <w:rPr>
          <w:rFonts w:ascii="宋体" w:cs="宋体"/>
          <w:sz w:val="28"/>
          <w:szCs w:val="28"/>
          <w:lang w:val="zh-CN"/>
        </w:rPr>
        <w:t>算法：</w:t>
      </w:r>
    </w:p>
    <w:p w14:paraId="371FD04E" w14:textId="0FDA8B20" w:rsidR="00E05FF5" w:rsidRPr="00E05FF5" w:rsidRDefault="00E05FF5" w:rsidP="00E05FF5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39325A">
        <w:rPr>
          <w:rFonts w:ascii="宋体" w:cs="宋体" w:hint="eastAsia"/>
          <w:sz w:val="28"/>
          <w:szCs w:val="28"/>
          <w:lang w:val="zh-CN"/>
        </w:rPr>
        <w:tab/>
      </w:r>
      <w:r w:rsidRPr="0039325A">
        <w:rPr>
          <w:rFonts w:ascii="宋体" w:cs="宋体"/>
          <w:sz w:val="28"/>
          <w:szCs w:val="28"/>
          <w:lang w:val="zh-CN"/>
        </w:rPr>
        <w:t>算法不</w:t>
      </w:r>
      <w:r w:rsidRPr="00E05FF5">
        <w:rPr>
          <w:rFonts w:ascii="宋体" w:cs="宋体" w:hint="eastAsia"/>
          <w:sz w:val="28"/>
          <w:szCs w:val="28"/>
          <w:lang w:val="zh-CN"/>
        </w:rPr>
        <w:t>仅</w:t>
      </w:r>
      <w:r w:rsidRPr="0039325A">
        <w:rPr>
          <w:rFonts w:ascii="宋体" w:cs="宋体"/>
          <w:sz w:val="28"/>
          <w:szCs w:val="28"/>
          <w:lang w:val="zh-CN"/>
        </w:rPr>
        <w:t>考</w:t>
      </w:r>
      <w:r w:rsidRPr="00E05FF5">
        <w:rPr>
          <w:rFonts w:ascii="宋体" w:cs="宋体" w:hint="eastAsia"/>
          <w:sz w:val="28"/>
          <w:szCs w:val="28"/>
          <w:lang w:val="zh-CN"/>
        </w:rPr>
        <w:t>虑</w:t>
      </w:r>
      <w:r w:rsidRPr="0039325A">
        <w:rPr>
          <w:rFonts w:ascii="宋体" w:cs="宋体"/>
          <w:sz w:val="28"/>
          <w:szCs w:val="28"/>
          <w:lang w:val="zh-CN"/>
        </w:rPr>
        <w:t>到欲</w:t>
      </w:r>
      <w:r w:rsidRPr="00E05FF5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的磁道与当前磁道</w:t>
      </w:r>
      <w:r w:rsidRPr="00E05FF5">
        <w:rPr>
          <w:rFonts w:ascii="宋体" w:cs="宋体" w:hint="eastAsia"/>
          <w:sz w:val="28"/>
          <w:szCs w:val="28"/>
          <w:lang w:val="zh-CN"/>
        </w:rPr>
        <w:t>间</w:t>
      </w:r>
      <w:r w:rsidRPr="0039325A">
        <w:rPr>
          <w:rFonts w:ascii="宋体" w:cs="宋体"/>
          <w:sz w:val="28"/>
          <w:szCs w:val="28"/>
          <w:lang w:val="zh-CN"/>
        </w:rPr>
        <w:t>的距离，更</w:t>
      </w:r>
      <w:r w:rsidRPr="00E05FF5">
        <w:rPr>
          <w:rFonts w:ascii="宋体" w:cs="宋体" w:hint="eastAsia"/>
          <w:sz w:val="28"/>
          <w:szCs w:val="28"/>
          <w:lang w:val="zh-CN"/>
        </w:rPr>
        <w:t>优</w:t>
      </w:r>
      <w:r w:rsidRPr="0039325A">
        <w:rPr>
          <w:rFonts w:ascii="宋体" w:cs="宋体"/>
          <w:sz w:val="28"/>
          <w:szCs w:val="28"/>
          <w:lang w:val="zh-CN"/>
        </w:rPr>
        <w:t>先考</w:t>
      </w:r>
      <w:r w:rsidRPr="00E05FF5">
        <w:rPr>
          <w:rFonts w:ascii="宋体" w:cs="宋体" w:hint="eastAsia"/>
          <w:sz w:val="28"/>
          <w:szCs w:val="28"/>
          <w:lang w:val="zh-CN"/>
        </w:rPr>
        <w:t>虑</w:t>
      </w:r>
      <w:r w:rsidRPr="0039325A">
        <w:rPr>
          <w:rFonts w:ascii="宋体" w:cs="宋体"/>
          <w:sz w:val="28"/>
          <w:szCs w:val="28"/>
          <w:lang w:val="zh-CN"/>
        </w:rPr>
        <w:t>的是磁</w:t>
      </w:r>
      <w:r w:rsidRPr="00E05FF5">
        <w:rPr>
          <w:rFonts w:ascii="宋体" w:cs="宋体" w:hint="eastAsia"/>
          <w:sz w:val="28"/>
          <w:szCs w:val="28"/>
          <w:lang w:val="zh-CN"/>
        </w:rPr>
        <w:t>头</w:t>
      </w:r>
      <w:r w:rsidRPr="0039325A">
        <w:rPr>
          <w:rFonts w:ascii="宋体" w:cs="宋体"/>
          <w:sz w:val="28"/>
          <w:szCs w:val="28"/>
          <w:lang w:val="zh-CN"/>
        </w:rPr>
        <w:t>当前的移</w:t>
      </w:r>
      <w:r w:rsidRPr="00E05FF5">
        <w:rPr>
          <w:rFonts w:ascii="宋体" w:cs="宋体" w:hint="eastAsia"/>
          <w:sz w:val="28"/>
          <w:szCs w:val="28"/>
          <w:lang w:val="zh-CN"/>
        </w:rPr>
        <w:t>动</w:t>
      </w:r>
      <w:r w:rsidRPr="0039325A">
        <w:rPr>
          <w:rFonts w:ascii="宋体" w:cs="宋体"/>
          <w:sz w:val="28"/>
          <w:szCs w:val="28"/>
          <w:lang w:val="zh-CN"/>
        </w:rPr>
        <w:t>方向。例如，当磁</w:t>
      </w:r>
      <w:r w:rsidRPr="00E05FF5">
        <w:rPr>
          <w:rFonts w:ascii="宋体" w:cs="宋体" w:hint="eastAsia"/>
          <w:sz w:val="28"/>
          <w:szCs w:val="28"/>
          <w:lang w:val="zh-CN"/>
        </w:rPr>
        <w:t>头</w:t>
      </w:r>
      <w:r w:rsidRPr="0039325A">
        <w:rPr>
          <w:rFonts w:ascii="宋体" w:cs="宋体"/>
          <w:sz w:val="28"/>
          <w:szCs w:val="28"/>
          <w:lang w:val="zh-CN"/>
        </w:rPr>
        <w:t>正在自里向外移</w:t>
      </w:r>
      <w:r w:rsidRPr="00E05FF5">
        <w:rPr>
          <w:rFonts w:ascii="宋体" w:cs="宋体" w:hint="eastAsia"/>
          <w:sz w:val="28"/>
          <w:szCs w:val="28"/>
          <w:lang w:val="zh-CN"/>
        </w:rPr>
        <w:t>动时</w:t>
      </w:r>
      <w:r w:rsidRPr="0039325A">
        <w:rPr>
          <w:rFonts w:ascii="宋体" w:cs="宋体"/>
          <w:sz w:val="28"/>
          <w:szCs w:val="28"/>
          <w:lang w:val="zh-CN"/>
        </w:rPr>
        <w:t>，</w:t>
      </w:r>
      <w:r w:rsidRPr="00E05FF5">
        <w:rPr>
          <w:rFonts w:ascii="宋体" w:cs="宋体" w:hint="eastAsia"/>
          <w:sz w:val="28"/>
          <w:szCs w:val="28"/>
          <w:lang w:val="zh-CN"/>
        </w:rPr>
        <w:t>SCAN</w:t>
      </w:r>
      <w:r w:rsidRPr="0039325A">
        <w:rPr>
          <w:rFonts w:ascii="宋体" w:cs="宋体"/>
          <w:sz w:val="28"/>
          <w:szCs w:val="28"/>
          <w:lang w:val="zh-CN"/>
        </w:rPr>
        <w:t>算法所考</w:t>
      </w:r>
      <w:r w:rsidRPr="00E05FF5">
        <w:rPr>
          <w:rFonts w:ascii="宋体" w:cs="宋体" w:hint="eastAsia"/>
          <w:sz w:val="28"/>
          <w:szCs w:val="28"/>
          <w:lang w:val="zh-CN"/>
        </w:rPr>
        <w:t>虑</w:t>
      </w:r>
      <w:r w:rsidRPr="0039325A">
        <w:rPr>
          <w:rFonts w:ascii="宋体" w:cs="宋体"/>
          <w:sz w:val="28"/>
          <w:szCs w:val="28"/>
          <w:lang w:val="zh-CN"/>
        </w:rPr>
        <w:t>的下一个</w:t>
      </w:r>
      <w:r w:rsidRPr="00E05FF5">
        <w:rPr>
          <w:rFonts w:ascii="宋体" w:cs="宋体" w:hint="eastAsia"/>
          <w:sz w:val="28"/>
          <w:szCs w:val="28"/>
          <w:lang w:val="zh-CN"/>
        </w:rPr>
        <w:t>访问对</w:t>
      </w:r>
      <w:r w:rsidRPr="0039325A">
        <w:rPr>
          <w:rFonts w:ascii="宋体" w:cs="宋体"/>
          <w:sz w:val="28"/>
          <w:szCs w:val="28"/>
          <w:lang w:val="zh-CN"/>
        </w:rPr>
        <w:t>象，</w:t>
      </w:r>
      <w:r w:rsidRPr="00E05FF5">
        <w:rPr>
          <w:rFonts w:ascii="宋体" w:cs="宋体" w:hint="eastAsia"/>
          <w:sz w:val="28"/>
          <w:szCs w:val="28"/>
          <w:lang w:val="zh-CN"/>
        </w:rPr>
        <w:t>应</w:t>
      </w:r>
      <w:r w:rsidRPr="0039325A">
        <w:rPr>
          <w:rFonts w:ascii="宋体" w:cs="宋体"/>
          <w:sz w:val="28"/>
          <w:szCs w:val="28"/>
          <w:lang w:val="zh-CN"/>
        </w:rPr>
        <w:t>是其欲</w:t>
      </w:r>
      <w:r w:rsidRPr="00E05FF5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的磁道既在当前磁道之外，又是距离最近的。</w:t>
      </w:r>
    </w:p>
    <w:p w14:paraId="5A871335" w14:textId="77777777" w:rsidR="00E05FF5" w:rsidRPr="00E05FF5" w:rsidRDefault="00E05FF5" w:rsidP="00E05FF5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  <w:lang w:val="zh-CN"/>
        </w:rPr>
      </w:pPr>
    </w:p>
    <w:p w14:paraId="1E1FE26E" w14:textId="77777777" w:rsidR="00E05FF5" w:rsidRDefault="00E05FF5" w:rsidP="00E05FF5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39325A">
        <w:rPr>
          <w:rFonts w:ascii="宋体" w:cs="宋体"/>
          <w:sz w:val="28"/>
          <w:szCs w:val="28"/>
          <w:lang w:val="zh-CN"/>
        </w:rPr>
        <w:t>循</w:t>
      </w:r>
      <w:r w:rsidRPr="00E05FF5">
        <w:rPr>
          <w:rFonts w:ascii="宋体" w:cs="宋体" w:hint="eastAsia"/>
          <w:sz w:val="28"/>
          <w:szCs w:val="28"/>
          <w:lang w:val="zh-CN"/>
        </w:rPr>
        <w:t>环扫</w:t>
      </w:r>
      <w:r w:rsidRPr="0039325A">
        <w:rPr>
          <w:rFonts w:ascii="宋体" w:cs="宋体"/>
          <w:sz w:val="28"/>
          <w:szCs w:val="28"/>
          <w:lang w:val="zh-CN"/>
        </w:rPr>
        <w:t>描</w:t>
      </w:r>
      <w:r w:rsidRPr="00E05FF5">
        <w:rPr>
          <w:rFonts w:ascii="宋体" w:cs="宋体" w:hint="eastAsia"/>
          <w:sz w:val="28"/>
          <w:szCs w:val="28"/>
          <w:lang w:val="zh-CN"/>
        </w:rPr>
        <w:t>(CSCAN)算法：</w:t>
      </w:r>
    </w:p>
    <w:p w14:paraId="4AC2611C" w14:textId="1BC47AA2" w:rsidR="005311E6" w:rsidRPr="005311E6" w:rsidRDefault="00E05FF5" w:rsidP="00E05FF5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E05FF5">
        <w:rPr>
          <w:rFonts w:ascii="宋体" w:cs="宋体" w:hint="eastAsia"/>
          <w:sz w:val="28"/>
          <w:szCs w:val="28"/>
          <w:lang w:val="zh-CN"/>
        </w:rPr>
        <w:t>CSCAN</w:t>
      </w:r>
      <w:r w:rsidRPr="0039325A">
        <w:rPr>
          <w:rFonts w:ascii="宋体" w:cs="宋体"/>
          <w:sz w:val="28"/>
          <w:szCs w:val="28"/>
          <w:lang w:val="zh-CN"/>
        </w:rPr>
        <w:t>算法</w:t>
      </w:r>
      <w:r w:rsidRPr="00E05FF5">
        <w:rPr>
          <w:rFonts w:ascii="宋体" w:cs="宋体" w:hint="eastAsia"/>
          <w:sz w:val="28"/>
          <w:szCs w:val="28"/>
          <w:lang w:val="zh-CN"/>
        </w:rPr>
        <w:t>规</w:t>
      </w:r>
      <w:r w:rsidRPr="0039325A">
        <w:rPr>
          <w:rFonts w:ascii="宋体" w:cs="宋体"/>
          <w:sz w:val="28"/>
          <w:szCs w:val="28"/>
          <w:lang w:val="zh-CN"/>
        </w:rPr>
        <w:t>定磁</w:t>
      </w:r>
      <w:r w:rsidRPr="00E05FF5">
        <w:rPr>
          <w:rFonts w:ascii="宋体" w:cs="宋体" w:hint="eastAsia"/>
          <w:sz w:val="28"/>
          <w:szCs w:val="28"/>
          <w:lang w:val="zh-CN"/>
        </w:rPr>
        <w:t>头单</w:t>
      </w:r>
      <w:r w:rsidRPr="0039325A">
        <w:rPr>
          <w:rFonts w:ascii="宋体" w:cs="宋体"/>
          <w:sz w:val="28"/>
          <w:szCs w:val="28"/>
          <w:lang w:val="zh-CN"/>
        </w:rPr>
        <w:t>向移</w:t>
      </w:r>
      <w:r w:rsidRPr="00E05FF5">
        <w:rPr>
          <w:rFonts w:ascii="宋体" w:cs="宋体" w:hint="eastAsia"/>
          <w:sz w:val="28"/>
          <w:szCs w:val="28"/>
          <w:lang w:val="zh-CN"/>
        </w:rPr>
        <w:t>动</w:t>
      </w:r>
      <w:r w:rsidRPr="0039325A">
        <w:rPr>
          <w:rFonts w:ascii="宋体" w:cs="宋体"/>
          <w:sz w:val="28"/>
          <w:szCs w:val="28"/>
          <w:lang w:val="zh-CN"/>
        </w:rPr>
        <w:t>，例如，只是自里向外移</w:t>
      </w:r>
      <w:r w:rsidRPr="00E05FF5">
        <w:rPr>
          <w:rFonts w:ascii="宋体" w:cs="宋体" w:hint="eastAsia"/>
          <w:sz w:val="28"/>
          <w:szCs w:val="28"/>
          <w:lang w:val="zh-CN"/>
        </w:rPr>
        <w:t>动</w:t>
      </w:r>
      <w:r w:rsidRPr="0039325A">
        <w:rPr>
          <w:rFonts w:ascii="宋体" w:cs="宋体"/>
          <w:sz w:val="28"/>
          <w:szCs w:val="28"/>
          <w:lang w:val="zh-CN"/>
        </w:rPr>
        <w:t>，当磁</w:t>
      </w:r>
      <w:r w:rsidRPr="00E05FF5">
        <w:rPr>
          <w:rFonts w:ascii="宋体" w:cs="宋体" w:hint="eastAsia"/>
          <w:sz w:val="28"/>
          <w:szCs w:val="28"/>
          <w:lang w:val="zh-CN"/>
        </w:rPr>
        <w:t>头</w:t>
      </w:r>
      <w:r w:rsidRPr="0039325A">
        <w:rPr>
          <w:rFonts w:ascii="宋体" w:cs="宋体"/>
          <w:sz w:val="28"/>
          <w:szCs w:val="28"/>
          <w:lang w:val="zh-CN"/>
        </w:rPr>
        <w:t>移到最外的磁道并</w:t>
      </w:r>
      <w:r w:rsidRPr="00E05FF5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后，磁</w:t>
      </w:r>
      <w:r w:rsidRPr="00E05FF5">
        <w:rPr>
          <w:rFonts w:ascii="宋体" w:cs="宋体" w:hint="eastAsia"/>
          <w:sz w:val="28"/>
          <w:szCs w:val="28"/>
          <w:lang w:val="zh-CN"/>
        </w:rPr>
        <w:t>头</w:t>
      </w:r>
      <w:r w:rsidRPr="0039325A">
        <w:rPr>
          <w:rFonts w:ascii="宋体" w:cs="宋体"/>
          <w:sz w:val="28"/>
          <w:szCs w:val="28"/>
          <w:lang w:val="zh-CN"/>
        </w:rPr>
        <w:t>立即返回到最里的欲</w:t>
      </w:r>
      <w:r w:rsidRPr="00E05FF5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的磁道，亦即将最小磁道号</w:t>
      </w:r>
      <w:r w:rsidRPr="00E05FF5">
        <w:rPr>
          <w:rFonts w:ascii="宋体" w:cs="宋体" w:hint="eastAsia"/>
          <w:sz w:val="28"/>
          <w:szCs w:val="28"/>
          <w:lang w:val="zh-CN"/>
        </w:rPr>
        <w:t>紧</w:t>
      </w:r>
      <w:r w:rsidRPr="0039325A">
        <w:rPr>
          <w:rFonts w:ascii="宋体" w:cs="宋体"/>
          <w:sz w:val="28"/>
          <w:szCs w:val="28"/>
          <w:lang w:val="zh-CN"/>
        </w:rPr>
        <w:t>接着最大磁道号构成循</w:t>
      </w:r>
      <w:r w:rsidRPr="00E05FF5">
        <w:rPr>
          <w:rFonts w:ascii="宋体" w:cs="宋体" w:hint="eastAsia"/>
          <w:sz w:val="28"/>
          <w:szCs w:val="28"/>
          <w:lang w:val="zh-CN"/>
        </w:rPr>
        <w:t>环</w:t>
      </w:r>
      <w:r w:rsidRPr="0039325A">
        <w:rPr>
          <w:rFonts w:ascii="宋体" w:cs="宋体"/>
          <w:sz w:val="28"/>
          <w:szCs w:val="28"/>
          <w:lang w:val="zh-CN"/>
        </w:rPr>
        <w:t>，</w:t>
      </w:r>
      <w:r w:rsidRPr="00E05FF5">
        <w:rPr>
          <w:rFonts w:ascii="宋体" w:cs="宋体" w:hint="eastAsia"/>
          <w:sz w:val="28"/>
          <w:szCs w:val="28"/>
          <w:lang w:val="zh-CN"/>
        </w:rPr>
        <w:t>进</w:t>
      </w:r>
      <w:r w:rsidRPr="0039325A">
        <w:rPr>
          <w:rFonts w:ascii="宋体" w:cs="宋体"/>
          <w:sz w:val="28"/>
          <w:szCs w:val="28"/>
          <w:lang w:val="zh-CN"/>
        </w:rPr>
        <w:t>行循</w:t>
      </w:r>
      <w:r w:rsidRPr="00E05FF5">
        <w:rPr>
          <w:rFonts w:ascii="宋体" w:cs="宋体" w:hint="eastAsia"/>
          <w:sz w:val="28"/>
          <w:szCs w:val="28"/>
          <w:lang w:val="zh-CN"/>
        </w:rPr>
        <w:t>环扫</w:t>
      </w:r>
      <w:r w:rsidRPr="0039325A">
        <w:rPr>
          <w:rFonts w:ascii="宋体" w:cs="宋体"/>
          <w:sz w:val="28"/>
          <w:szCs w:val="28"/>
          <w:lang w:val="zh-CN"/>
        </w:rPr>
        <w:t>描</w:t>
      </w:r>
      <w:r w:rsidRPr="00E05FF5">
        <w:rPr>
          <w:rFonts w:ascii="宋体" w:cs="宋体" w:hint="eastAsia"/>
          <w:sz w:val="28"/>
          <w:szCs w:val="28"/>
          <w:lang w:val="zh-CN"/>
        </w:rPr>
        <w:t>。</w:t>
      </w:r>
    </w:p>
    <w:p w14:paraId="0BA8618B" w14:textId="50FAA4E4" w:rsidR="00D93BB3" w:rsidRDefault="0068533C" w:rsidP="0068533C">
      <w:pPr>
        <w:pStyle w:val="10"/>
        <w:rPr>
          <w:lang w:val="zh-CN"/>
        </w:rPr>
      </w:pPr>
      <w:r>
        <w:rPr>
          <w:rFonts w:hint="eastAsia"/>
          <w:lang w:val="zh-CN"/>
        </w:rPr>
        <w:t>三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详细设计</w:t>
      </w:r>
    </w:p>
    <w:p w14:paraId="55B2B66F" w14:textId="6BBD15A5" w:rsidR="00D93BB3" w:rsidRPr="00F72CF1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main</w:t>
      </w:r>
      <w:r w:rsidRPr="00F72CF1">
        <w:rPr>
          <w:rFonts w:ascii="宋体" w:cs="宋体"/>
          <w:sz w:val="28"/>
          <w:szCs w:val="28"/>
          <w:lang w:val="zh-CN"/>
        </w:rPr>
        <w:t>.sh文件</w:t>
      </w:r>
      <w:r w:rsidRPr="00F72CF1">
        <w:rPr>
          <w:rFonts w:ascii="宋体" w:cs="宋体" w:hint="eastAsia"/>
          <w:sz w:val="28"/>
          <w:szCs w:val="28"/>
          <w:lang w:val="zh-CN"/>
        </w:rPr>
        <w:t>声明了静</w:t>
      </w:r>
      <w:r w:rsidRPr="00F72CF1">
        <w:rPr>
          <w:rFonts w:ascii="宋体" w:cs="宋体"/>
          <w:sz w:val="28"/>
          <w:szCs w:val="28"/>
          <w:lang w:val="zh-CN"/>
        </w:rPr>
        <w:t>态变</w:t>
      </w:r>
      <w:r w:rsidRPr="00F72CF1">
        <w:rPr>
          <w:rFonts w:ascii="宋体" w:cs="宋体" w:hint="eastAsia"/>
          <w:sz w:val="28"/>
          <w:szCs w:val="28"/>
          <w:lang w:val="zh-CN"/>
        </w:rPr>
        <w:t>量以及默</w:t>
      </w:r>
      <w:r w:rsidRPr="00F72CF1">
        <w:rPr>
          <w:rFonts w:ascii="宋体" w:cs="宋体"/>
          <w:sz w:val="28"/>
          <w:szCs w:val="28"/>
          <w:lang w:val="zh-CN"/>
        </w:rPr>
        <w:t>认</w:t>
      </w:r>
      <w:r w:rsidRPr="00F72CF1">
        <w:rPr>
          <w:rFonts w:ascii="宋体" w:cs="宋体" w:hint="eastAsia"/>
          <w:sz w:val="28"/>
          <w:szCs w:val="28"/>
          <w:lang w:val="zh-CN"/>
        </w:rPr>
        <w:t>数据。</w:t>
      </w:r>
    </w:p>
    <w:p w14:paraId="29819851" w14:textId="393033D0" w:rsidR="00F72CF1" w:rsidRPr="00886D67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</w:rPr>
      </w:pPr>
      <w:r w:rsidRPr="00F72CF1">
        <w:rPr>
          <w:rFonts w:ascii="宋体" w:cs="宋体"/>
          <w:sz w:val="28"/>
          <w:szCs w:val="28"/>
          <w:lang w:val="zh-CN"/>
        </w:rPr>
        <w:t>F</w:t>
      </w:r>
      <w:r w:rsidRPr="00F72CF1">
        <w:rPr>
          <w:rFonts w:ascii="宋体" w:cs="宋体" w:hint="eastAsia"/>
          <w:sz w:val="28"/>
          <w:szCs w:val="28"/>
          <w:lang w:val="zh-CN"/>
        </w:rPr>
        <w:t>unc</w:t>
      </w:r>
      <w:r w:rsidRPr="00F72CF1">
        <w:rPr>
          <w:rFonts w:ascii="宋体" w:cs="宋体"/>
          <w:sz w:val="28"/>
          <w:szCs w:val="28"/>
          <w:lang w:val="zh-CN"/>
        </w:rPr>
        <w:t>.sh</w:t>
      </w:r>
      <w:r w:rsidRPr="00F72CF1">
        <w:rPr>
          <w:rFonts w:ascii="MS Mincho" w:eastAsia="MS Mincho" w:hAnsi="MS Mincho" w:cs="MS Mincho"/>
          <w:sz w:val="28"/>
          <w:szCs w:val="28"/>
          <w:lang w:val="zh-CN"/>
        </w:rPr>
        <w:t>文件定</w:t>
      </w:r>
      <w:r w:rsidRPr="00F72CF1">
        <w:rPr>
          <w:rFonts w:ascii="宋体" w:cs="宋体"/>
          <w:sz w:val="28"/>
          <w:szCs w:val="28"/>
          <w:lang w:val="zh-CN"/>
        </w:rPr>
        <w:t>义</w:t>
      </w:r>
      <w:r w:rsidRPr="00F72CF1">
        <w:rPr>
          <w:rFonts w:ascii="宋体" w:cs="宋体" w:hint="eastAsia"/>
          <w:sz w:val="28"/>
          <w:szCs w:val="28"/>
          <w:lang w:val="zh-CN"/>
        </w:rPr>
        <w:t>函数以及主要的算法</w:t>
      </w:r>
      <w:r w:rsidR="00392DEC">
        <w:rPr>
          <w:rFonts w:ascii="宋体" w:cs="宋体" w:hint="eastAsia"/>
          <w:sz w:val="28"/>
          <w:szCs w:val="28"/>
          <w:lang w:val="zh-CN"/>
        </w:rPr>
        <w:t>。</w:t>
      </w:r>
      <w:r w:rsidR="00886D67">
        <w:rPr>
          <w:rFonts w:ascii="宋体" w:cs="宋体"/>
          <w:sz w:val="28"/>
          <w:szCs w:val="28"/>
        </w:rPr>
        <w:t>(</w:t>
      </w:r>
      <w:r w:rsidR="00886D67">
        <w:rPr>
          <w:rFonts w:ascii="宋体" w:cs="宋体" w:hint="eastAsia"/>
          <w:sz w:val="28"/>
          <w:szCs w:val="28"/>
        </w:rPr>
        <w:t>细节见</w:t>
      </w:r>
      <w:r w:rsidR="00886D67">
        <w:rPr>
          <w:rFonts w:ascii="MS Mincho" w:eastAsia="MS Mincho" w:hAnsi="MS Mincho" w:cs="MS Mincho"/>
          <w:sz w:val="28"/>
          <w:szCs w:val="28"/>
        </w:rPr>
        <w:t>原代</w:t>
      </w:r>
      <w:r w:rsidR="00886D67">
        <w:rPr>
          <w:rFonts w:ascii="宋体" w:cs="宋体" w:hint="eastAsia"/>
          <w:sz w:val="28"/>
          <w:szCs w:val="28"/>
        </w:rPr>
        <w:t>码</w:t>
      </w:r>
      <w:r w:rsidR="00886D67">
        <w:rPr>
          <w:rFonts w:ascii="MS Mincho" w:eastAsia="MS Mincho" w:hAnsi="MS Mincho" w:cs="MS Mincho"/>
          <w:sz w:val="28"/>
          <w:szCs w:val="28"/>
        </w:rPr>
        <w:t>注</w:t>
      </w:r>
      <w:r w:rsidR="00886D67">
        <w:rPr>
          <w:rFonts w:ascii="宋体" w:cs="宋体" w:hint="eastAsia"/>
          <w:sz w:val="28"/>
          <w:szCs w:val="28"/>
        </w:rPr>
        <w:t>释</w:t>
      </w:r>
      <w:r w:rsidR="00886D67">
        <w:rPr>
          <w:rFonts w:ascii="宋体" w:cs="宋体"/>
          <w:sz w:val="28"/>
          <w:szCs w:val="28"/>
        </w:rPr>
        <w:t>)</w:t>
      </w:r>
    </w:p>
    <w:p w14:paraId="261C0B5D" w14:textId="4181BC9E" w:rsidR="008A0CD0" w:rsidRPr="008A0CD0" w:rsidRDefault="004838DC" w:rsidP="008A0CD0">
      <w:pPr>
        <w:pStyle w:val="10"/>
        <w:rPr>
          <w:rFonts w:asciiTheme="majorEastAsia" w:hAnsiTheme="majorEastAsia" w:hint="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四</w:t>
      </w:r>
      <w:r w:rsidRPr="00ED02C3">
        <w:rPr>
          <w:rFonts w:asciiTheme="majorEastAsia" w:hAnsiTheme="majorEastAsia"/>
          <w:lang w:val="zh-CN"/>
        </w:rPr>
        <w:tab/>
      </w:r>
      <w:r w:rsidR="00D93BB3" w:rsidRPr="00ED02C3">
        <w:rPr>
          <w:rFonts w:ascii="SimSun" w:eastAsia="SimSun" w:hAnsi="SimSun" w:cs="SimSun"/>
          <w:lang w:val="zh-CN"/>
        </w:rPr>
        <w:t>调试</w:t>
      </w:r>
      <w:r w:rsidR="00D93BB3" w:rsidRPr="00ED02C3">
        <w:rPr>
          <w:rFonts w:asciiTheme="majorEastAsia" w:hAnsiTheme="majorEastAsia"/>
          <w:lang w:val="zh-CN"/>
        </w:rPr>
        <w:t>分析</w:t>
      </w:r>
    </w:p>
    <w:p w14:paraId="1E14463E" w14:textId="05B8C947" w:rsidR="005311E6" w:rsidRPr="000E097F" w:rsidRDefault="005311E6" w:rsidP="005311E6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39325A">
        <w:rPr>
          <w:rFonts w:ascii="宋体" w:cs="宋体"/>
          <w:sz w:val="28"/>
          <w:szCs w:val="28"/>
          <w:lang w:val="zh-CN"/>
        </w:rPr>
        <w:t>先来先服</w:t>
      </w:r>
      <w:r w:rsidRPr="005311E6">
        <w:rPr>
          <w:rFonts w:ascii="宋体" w:cs="宋体" w:hint="eastAsia"/>
          <w:sz w:val="28"/>
          <w:szCs w:val="28"/>
          <w:lang w:val="zh-CN"/>
        </w:rPr>
        <w:t>务</w:t>
      </w:r>
      <w:r w:rsidRPr="0039325A">
        <w:rPr>
          <w:rFonts w:ascii="宋体" w:cs="宋体"/>
          <w:sz w:val="28"/>
          <w:szCs w:val="28"/>
          <w:lang w:val="zh-CN"/>
        </w:rPr>
        <w:t>算法的</w:t>
      </w:r>
      <w:r w:rsidRPr="005311E6">
        <w:rPr>
          <w:rFonts w:ascii="宋体" w:cs="宋体" w:hint="eastAsia"/>
          <w:sz w:val="28"/>
          <w:szCs w:val="28"/>
          <w:lang w:val="zh-CN"/>
        </w:rPr>
        <w:t>优</w:t>
      </w:r>
      <w:r w:rsidRPr="0039325A">
        <w:rPr>
          <w:rFonts w:ascii="宋体" w:cs="宋体"/>
          <w:sz w:val="28"/>
          <w:szCs w:val="28"/>
          <w:lang w:val="zh-CN"/>
        </w:rPr>
        <w:t>点是公平、</w:t>
      </w:r>
      <w:r w:rsidRPr="005311E6">
        <w:rPr>
          <w:rFonts w:ascii="宋体" w:cs="宋体" w:hint="eastAsia"/>
          <w:sz w:val="28"/>
          <w:szCs w:val="28"/>
          <w:lang w:val="zh-CN"/>
        </w:rPr>
        <w:t>简单</w:t>
      </w:r>
      <w:r w:rsidRPr="0039325A">
        <w:rPr>
          <w:rFonts w:ascii="宋体" w:cs="宋体"/>
          <w:sz w:val="28"/>
          <w:szCs w:val="28"/>
          <w:lang w:val="zh-CN"/>
        </w:rPr>
        <w:t>，且每个</w:t>
      </w:r>
      <w:r w:rsidRPr="005311E6">
        <w:rPr>
          <w:rFonts w:ascii="宋体" w:cs="宋体" w:hint="eastAsia"/>
          <w:sz w:val="28"/>
          <w:szCs w:val="28"/>
          <w:lang w:val="zh-CN"/>
        </w:rPr>
        <w:t>进</w:t>
      </w:r>
      <w:r w:rsidRPr="0039325A">
        <w:rPr>
          <w:rFonts w:ascii="宋体" w:cs="宋体"/>
          <w:sz w:val="28"/>
          <w:szCs w:val="28"/>
          <w:lang w:val="zh-CN"/>
        </w:rPr>
        <w:t>程的</w:t>
      </w:r>
      <w:r w:rsidRPr="005311E6">
        <w:rPr>
          <w:rFonts w:ascii="宋体" w:cs="宋体" w:hint="eastAsia"/>
          <w:sz w:val="28"/>
          <w:szCs w:val="28"/>
          <w:lang w:val="zh-CN"/>
        </w:rPr>
        <w:t>请</w:t>
      </w:r>
      <w:r w:rsidRPr="0039325A">
        <w:rPr>
          <w:rFonts w:ascii="宋体" w:cs="宋体"/>
          <w:sz w:val="28"/>
          <w:szCs w:val="28"/>
          <w:lang w:val="zh-CN"/>
        </w:rPr>
        <w:t>求都能依次地得到</w:t>
      </w:r>
      <w:r w:rsidRPr="005311E6">
        <w:rPr>
          <w:rFonts w:ascii="宋体" w:cs="宋体" w:hint="eastAsia"/>
          <w:sz w:val="28"/>
          <w:szCs w:val="28"/>
          <w:lang w:val="zh-CN"/>
        </w:rPr>
        <w:t>处</w:t>
      </w:r>
      <w:r w:rsidRPr="0039325A">
        <w:rPr>
          <w:rFonts w:ascii="宋体" w:cs="宋体"/>
          <w:sz w:val="28"/>
          <w:szCs w:val="28"/>
          <w:lang w:val="zh-CN"/>
        </w:rPr>
        <w:t>理，不会出</w:t>
      </w:r>
      <w:r w:rsidRPr="005311E6">
        <w:rPr>
          <w:rFonts w:ascii="宋体" w:cs="宋体" w:hint="eastAsia"/>
          <w:sz w:val="28"/>
          <w:szCs w:val="28"/>
          <w:lang w:val="zh-CN"/>
        </w:rPr>
        <w:t>现</w:t>
      </w:r>
      <w:r w:rsidRPr="0039325A">
        <w:rPr>
          <w:rFonts w:ascii="宋体" w:cs="宋体"/>
          <w:sz w:val="28"/>
          <w:szCs w:val="28"/>
          <w:lang w:val="zh-CN"/>
        </w:rPr>
        <w:t>某一</w:t>
      </w:r>
      <w:r w:rsidRPr="005311E6">
        <w:rPr>
          <w:rFonts w:ascii="宋体" w:cs="宋体" w:hint="eastAsia"/>
          <w:sz w:val="28"/>
          <w:szCs w:val="28"/>
          <w:lang w:val="zh-CN"/>
        </w:rPr>
        <w:t>进</w:t>
      </w:r>
      <w:r w:rsidRPr="0039325A">
        <w:rPr>
          <w:rFonts w:ascii="宋体" w:cs="宋体"/>
          <w:sz w:val="28"/>
          <w:szCs w:val="28"/>
          <w:lang w:val="zh-CN"/>
        </w:rPr>
        <w:t>程的</w:t>
      </w:r>
      <w:r w:rsidRPr="005311E6">
        <w:rPr>
          <w:rFonts w:ascii="宋体" w:cs="宋体" w:hint="eastAsia"/>
          <w:sz w:val="28"/>
          <w:szCs w:val="28"/>
          <w:lang w:val="zh-CN"/>
        </w:rPr>
        <w:t>请</w:t>
      </w:r>
      <w:r w:rsidRPr="0039325A">
        <w:rPr>
          <w:rFonts w:ascii="宋体" w:cs="宋体"/>
          <w:sz w:val="28"/>
          <w:szCs w:val="28"/>
          <w:lang w:val="zh-CN"/>
        </w:rPr>
        <w:t>求</w:t>
      </w:r>
      <w:r w:rsidRPr="005311E6">
        <w:rPr>
          <w:rFonts w:ascii="宋体" w:cs="宋体" w:hint="eastAsia"/>
          <w:sz w:val="28"/>
          <w:szCs w:val="28"/>
          <w:lang w:val="zh-CN"/>
        </w:rPr>
        <w:t>长</w:t>
      </w:r>
      <w:r w:rsidRPr="0039325A">
        <w:rPr>
          <w:rFonts w:ascii="宋体" w:cs="宋体"/>
          <w:sz w:val="28"/>
          <w:szCs w:val="28"/>
          <w:lang w:val="zh-CN"/>
        </w:rPr>
        <w:t>期得不到</w:t>
      </w:r>
      <w:r w:rsidRPr="005311E6">
        <w:rPr>
          <w:rFonts w:ascii="宋体" w:cs="宋体" w:hint="eastAsia"/>
          <w:sz w:val="28"/>
          <w:szCs w:val="28"/>
          <w:lang w:val="zh-CN"/>
        </w:rPr>
        <w:t>满</w:t>
      </w:r>
      <w:r w:rsidRPr="0039325A">
        <w:rPr>
          <w:rFonts w:ascii="宋体" w:cs="宋体"/>
          <w:sz w:val="28"/>
          <w:szCs w:val="28"/>
          <w:lang w:val="zh-CN"/>
        </w:rPr>
        <w:t>足的情况。但此算法由于未</w:t>
      </w:r>
      <w:r w:rsidRPr="005311E6">
        <w:rPr>
          <w:rFonts w:ascii="宋体" w:cs="宋体" w:hint="eastAsia"/>
          <w:sz w:val="28"/>
          <w:szCs w:val="28"/>
          <w:lang w:val="zh-CN"/>
        </w:rPr>
        <w:t>对寻</w:t>
      </w:r>
      <w:r w:rsidRPr="0039325A">
        <w:rPr>
          <w:rFonts w:ascii="宋体" w:cs="宋体"/>
          <w:sz w:val="28"/>
          <w:szCs w:val="28"/>
          <w:lang w:val="zh-CN"/>
        </w:rPr>
        <w:t>道</w:t>
      </w:r>
      <w:r w:rsidRPr="005311E6">
        <w:rPr>
          <w:rFonts w:ascii="宋体" w:cs="宋体" w:hint="eastAsia"/>
          <w:sz w:val="28"/>
          <w:szCs w:val="28"/>
          <w:lang w:val="zh-CN"/>
        </w:rPr>
        <w:t>进</w:t>
      </w:r>
      <w:r w:rsidRPr="0039325A">
        <w:rPr>
          <w:rFonts w:ascii="宋体" w:cs="宋体"/>
          <w:sz w:val="28"/>
          <w:szCs w:val="28"/>
          <w:lang w:val="zh-CN"/>
        </w:rPr>
        <w:t>行</w:t>
      </w:r>
      <w:r w:rsidRPr="005311E6">
        <w:rPr>
          <w:rFonts w:ascii="宋体" w:cs="宋体" w:hint="eastAsia"/>
          <w:sz w:val="28"/>
          <w:szCs w:val="28"/>
          <w:lang w:val="zh-CN"/>
        </w:rPr>
        <w:t>优</w:t>
      </w:r>
      <w:r w:rsidRPr="0039325A">
        <w:rPr>
          <w:rFonts w:ascii="宋体" w:cs="宋体"/>
          <w:sz w:val="28"/>
          <w:szCs w:val="28"/>
          <w:lang w:val="zh-CN"/>
        </w:rPr>
        <w:t>化，致使平均</w:t>
      </w:r>
      <w:r w:rsidRPr="005311E6">
        <w:rPr>
          <w:rFonts w:ascii="宋体" w:cs="宋体" w:hint="eastAsia"/>
          <w:sz w:val="28"/>
          <w:szCs w:val="28"/>
          <w:lang w:val="zh-CN"/>
        </w:rPr>
        <w:t>寻</w:t>
      </w:r>
      <w:r w:rsidRPr="0039325A">
        <w:rPr>
          <w:rFonts w:ascii="宋体" w:cs="宋体"/>
          <w:sz w:val="28"/>
          <w:szCs w:val="28"/>
          <w:lang w:val="zh-CN"/>
        </w:rPr>
        <w:t>道</w:t>
      </w:r>
      <w:r w:rsidRPr="005311E6">
        <w:rPr>
          <w:rFonts w:ascii="宋体" w:cs="宋体" w:hint="eastAsia"/>
          <w:sz w:val="28"/>
          <w:szCs w:val="28"/>
          <w:lang w:val="zh-CN"/>
        </w:rPr>
        <w:t>时间</w:t>
      </w:r>
      <w:r w:rsidRPr="0039325A">
        <w:rPr>
          <w:rFonts w:ascii="宋体" w:cs="宋体"/>
          <w:sz w:val="28"/>
          <w:szCs w:val="28"/>
          <w:lang w:val="zh-CN"/>
        </w:rPr>
        <w:t>可能</w:t>
      </w:r>
      <w:r w:rsidRPr="005311E6">
        <w:rPr>
          <w:rFonts w:ascii="宋体" w:cs="宋体" w:hint="eastAsia"/>
          <w:sz w:val="28"/>
          <w:szCs w:val="28"/>
          <w:lang w:val="zh-CN"/>
        </w:rPr>
        <w:t>较长。</w:t>
      </w:r>
    </w:p>
    <w:p w14:paraId="70E3CEE9" w14:textId="77777777" w:rsidR="00D25A4E" w:rsidRDefault="00D25A4E" w:rsidP="00D25A4E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39325A">
        <w:rPr>
          <w:rFonts w:ascii="宋体" w:cs="宋体"/>
          <w:sz w:val="28"/>
          <w:szCs w:val="28"/>
          <w:lang w:val="zh-CN"/>
        </w:rPr>
        <w:t>最短</w:t>
      </w:r>
      <w:r w:rsidRPr="00D25A4E">
        <w:rPr>
          <w:rFonts w:ascii="宋体" w:cs="宋体" w:hint="eastAsia"/>
          <w:sz w:val="28"/>
          <w:szCs w:val="28"/>
          <w:lang w:val="zh-CN"/>
        </w:rPr>
        <w:t>寻</w:t>
      </w:r>
      <w:r w:rsidRPr="0039325A">
        <w:rPr>
          <w:rFonts w:ascii="宋体" w:cs="宋体"/>
          <w:sz w:val="28"/>
          <w:szCs w:val="28"/>
          <w:lang w:val="zh-CN"/>
        </w:rPr>
        <w:t>道</w:t>
      </w:r>
      <w:r w:rsidRPr="00D25A4E">
        <w:rPr>
          <w:rFonts w:ascii="宋体" w:cs="宋体" w:hint="eastAsia"/>
          <w:sz w:val="28"/>
          <w:szCs w:val="28"/>
          <w:lang w:val="zh-CN"/>
        </w:rPr>
        <w:t>时间优</w:t>
      </w:r>
      <w:r w:rsidRPr="0039325A">
        <w:rPr>
          <w:rFonts w:ascii="宋体" w:cs="宋体"/>
          <w:sz w:val="28"/>
          <w:szCs w:val="28"/>
          <w:lang w:val="zh-CN"/>
        </w:rPr>
        <w:t>先算法不能保</w:t>
      </w:r>
      <w:r w:rsidRPr="00D25A4E">
        <w:rPr>
          <w:rFonts w:ascii="宋体" w:cs="宋体" w:hint="eastAsia"/>
          <w:sz w:val="28"/>
          <w:szCs w:val="28"/>
          <w:lang w:val="zh-CN"/>
        </w:rPr>
        <w:t>证</w:t>
      </w:r>
      <w:r w:rsidRPr="0039325A">
        <w:rPr>
          <w:rFonts w:ascii="宋体" w:cs="宋体"/>
          <w:sz w:val="28"/>
          <w:szCs w:val="28"/>
          <w:lang w:val="zh-CN"/>
        </w:rPr>
        <w:t>平均</w:t>
      </w:r>
      <w:r w:rsidRPr="00D25A4E">
        <w:rPr>
          <w:rFonts w:ascii="宋体" w:cs="宋体" w:hint="eastAsia"/>
          <w:sz w:val="28"/>
          <w:szCs w:val="28"/>
          <w:lang w:val="zh-CN"/>
        </w:rPr>
        <w:t>寻</w:t>
      </w:r>
      <w:r w:rsidRPr="0039325A">
        <w:rPr>
          <w:rFonts w:ascii="宋体" w:cs="宋体"/>
          <w:sz w:val="28"/>
          <w:szCs w:val="28"/>
          <w:lang w:val="zh-CN"/>
        </w:rPr>
        <w:t>道</w:t>
      </w:r>
      <w:r w:rsidRPr="00D25A4E">
        <w:rPr>
          <w:rFonts w:ascii="宋体" w:cs="宋体" w:hint="eastAsia"/>
          <w:sz w:val="28"/>
          <w:szCs w:val="28"/>
          <w:lang w:val="zh-CN"/>
        </w:rPr>
        <w:t>时间最短。</w:t>
      </w:r>
    </w:p>
    <w:p w14:paraId="0490995C" w14:textId="09C0B8A7" w:rsidR="00E61295" w:rsidRPr="00D61000" w:rsidRDefault="005B6508" w:rsidP="0039325A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Pr="005B6508">
        <w:rPr>
          <w:rFonts w:ascii="宋体" w:cs="宋体" w:hint="eastAsia"/>
          <w:sz w:val="28"/>
          <w:szCs w:val="28"/>
          <w:lang w:val="zh-CN"/>
        </w:rPr>
        <w:t>SCAN</w:t>
      </w:r>
      <w:r w:rsidRPr="0039325A">
        <w:rPr>
          <w:rFonts w:ascii="宋体" w:cs="宋体"/>
          <w:sz w:val="28"/>
          <w:szCs w:val="28"/>
          <w:lang w:val="zh-CN"/>
        </w:rPr>
        <w:t>算法既能</w:t>
      </w:r>
      <w:r w:rsidRPr="005B6508">
        <w:rPr>
          <w:rFonts w:ascii="宋体" w:cs="宋体" w:hint="eastAsia"/>
          <w:sz w:val="28"/>
          <w:szCs w:val="28"/>
          <w:lang w:val="zh-CN"/>
        </w:rPr>
        <w:t>获</w:t>
      </w:r>
      <w:r w:rsidRPr="0039325A">
        <w:rPr>
          <w:rFonts w:ascii="宋体" w:cs="宋体"/>
          <w:sz w:val="28"/>
          <w:szCs w:val="28"/>
          <w:lang w:val="zh-CN"/>
        </w:rPr>
        <w:t>得</w:t>
      </w:r>
      <w:r w:rsidRPr="005B6508">
        <w:rPr>
          <w:rFonts w:ascii="宋体" w:cs="宋体" w:hint="eastAsia"/>
          <w:sz w:val="28"/>
          <w:szCs w:val="28"/>
          <w:lang w:val="zh-CN"/>
        </w:rPr>
        <w:t>较</w:t>
      </w:r>
      <w:r w:rsidRPr="0039325A">
        <w:rPr>
          <w:rFonts w:ascii="宋体" w:cs="宋体"/>
          <w:sz w:val="28"/>
          <w:szCs w:val="28"/>
          <w:lang w:val="zh-CN"/>
        </w:rPr>
        <w:t>好的</w:t>
      </w:r>
      <w:r w:rsidRPr="005B6508">
        <w:rPr>
          <w:rFonts w:ascii="宋体" w:cs="宋体" w:hint="eastAsia"/>
          <w:sz w:val="28"/>
          <w:szCs w:val="28"/>
          <w:lang w:val="zh-CN"/>
        </w:rPr>
        <w:t>寻</w:t>
      </w:r>
      <w:r w:rsidRPr="0039325A">
        <w:rPr>
          <w:rFonts w:ascii="宋体" w:cs="宋体"/>
          <w:sz w:val="28"/>
          <w:szCs w:val="28"/>
          <w:lang w:val="zh-CN"/>
        </w:rPr>
        <w:t>道性能，</w:t>
      </w:r>
      <w:r w:rsidRPr="005B6508">
        <w:rPr>
          <w:rFonts w:ascii="宋体" w:cs="宋体" w:hint="eastAsia"/>
          <w:sz w:val="28"/>
          <w:szCs w:val="28"/>
          <w:lang w:val="zh-CN"/>
        </w:rPr>
        <w:t xml:space="preserve"> </w:t>
      </w:r>
      <w:r w:rsidRPr="005B6508">
        <w:rPr>
          <w:rFonts w:ascii="宋体" w:cs="宋体" w:hint="eastAsia"/>
          <w:sz w:val="28"/>
          <w:szCs w:val="28"/>
          <w:lang w:val="zh-CN"/>
        </w:rPr>
        <w:t>但SCAN</w:t>
      </w:r>
      <w:r w:rsidRPr="0039325A">
        <w:rPr>
          <w:rFonts w:ascii="宋体" w:cs="宋体"/>
          <w:sz w:val="28"/>
          <w:szCs w:val="28"/>
          <w:lang w:val="zh-CN"/>
        </w:rPr>
        <w:t>也存在</w:t>
      </w:r>
      <w:r w:rsidRPr="005B6508">
        <w:rPr>
          <w:rFonts w:ascii="宋体" w:cs="宋体" w:hint="eastAsia"/>
          <w:sz w:val="28"/>
          <w:szCs w:val="28"/>
          <w:lang w:val="zh-CN"/>
        </w:rPr>
        <w:t>这样</w:t>
      </w:r>
      <w:r w:rsidRPr="0039325A">
        <w:rPr>
          <w:rFonts w:ascii="宋体" w:cs="宋体"/>
          <w:sz w:val="28"/>
          <w:szCs w:val="28"/>
          <w:lang w:val="zh-CN"/>
        </w:rPr>
        <w:t>的</w:t>
      </w:r>
      <w:r w:rsidRPr="005B6508">
        <w:rPr>
          <w:rFonts w:ascii="宋体" w:cs="宋体" w:hint="eastAsia"/>
          <w:sz w:val="28"/>
          <w:szCs w:val="28"/>
          <w:lang w:val="zh-CN"/>
        </w:rPr>
        <w:t>问题</w:t>
      </w:r>
      <w:r w:rsidRPr="0039325A">
        <w:rPr>
          <w:rFonts w:ascii="宋体" w:cs="宋体"/>
          <w:sz w:val="28"/>
          <w:szCs w:val="28"/>
          <w:lang w:val="zh-CN"/>
        </w:rPr>
        <w:t>：当磁</w:t>
      </w:r>
      <w:r w:rsidRPr="005B6508">
        <w:rPr>
          <w:rFonts w:ascii="宋体" w:cs="宋体" w:hint="eastAsia"/>
          <w:sz w:val="28"/>
          <w:szCs w:val="28"/>
          <w:lang w:val="zh-CN"/>
        </w:rPr>
        <w:t>头刚</w:t>
      </w:r>
      <w:r w:rsidRPr="0039325A">
        <w:rPr>
          <w:rFonts w:ascii="宋体" w:cs="宋体"/>
          <w:sz w:val="28"/>
          <w:szCs w:val="28"/>
          <w:lang w:val="zh-CN"/>
        </w:rPr>
        <w:t>从里向外移</w:t>
      </w:r>
      <w:r w:rsidRPr="005B6508">
        <w:rPr>
          <w:rFonts w:ascii="宋体" w:cs="宋体" w:hint="eastAsia"/>
          <w:sz w:val="28"/>
          <w:szCs w:val="28"/>
          <w:lang w:val="zh-CN"/>
        </w:rPr>
        <w:t>动</w:t>
      </w:r>
      <w:r w:rsidRPr="0039325A">
        <w:rPr>
          <w:rFonts w:ascii="宋体" w:cs="宋体"/>
          <w:sz w:val="28"/>
          <w:szCs w:val="28"/>
          <w:lang w:val="zh-CN"/>
        </w:rPr>
        <w:t>而越</w:t>
      </w:r>
      <w:r w:rsidRPr="005B6508">
        <w:rPr>
          <w:rFonts w:ascii="宋体" w:cs="宋体" w:hint="eastAsia"/>
          <w:sz w:val="28"/>
          <w:szCs w:val="28"/>
          <w:lang w:val="zh-CN"/>
        </w:rPr>
        <w:t>过</w:t>
      </w:r>
      <w:r w:rsidRPr="0039325A">
        <w:rPr>
          <w:rFonts w:ascii="宋体" w:cs="宋体"/>
          <w:sz w:val="28"/>
          <w:szCs w:val="28"/>
          <w:lang w:val="zh-CN"/>
        </w:rPr>
        <w:t>了某一磁道</w:t>
      </w:r>
      <w:r w:rsidRPr="005B6508">
        <w:rPr>
          <w:rFonts w:ascii="宋体" w:cs="宋体" w:hint="eastAsia"/>
          <w:sz w:val="28"/>
          <w:szCs w:val="28"/>
          <w:lang w:val="zh-CN"/>
        </w:rPr>
        <w:t>时</w:t>
      </w:r>
      <w:r w:rsidRPr="0039325A">
        <w:rPr>
          <w:rFonts w:ascii="宋体" w:cs="宋体"/>
          <w:sz w:val="28"/>
          <w:szCs w:val="28"/>
          <w:lang w:val="zh-CN"/>
        </w:rPr>
        <w:t>，恰好又有一</w:t>
      </w:r>
      <w:r w:rsidRPr="005B6508">
        <w:rPr>
          <w:rFonts w:ascii="宋体" w:cs="宋体" w:hint="eastAsia"/>
          <w:sz w:val="28"/>
          <w:szCs w:val="28"/>
          <w:lang w:val="zh-CN"/>
        </w:rPr>
        <w:t>进</w:t>
      </w:r>
      <w:r w:rsidRPr="0039325A">
        <w:rPr>
          <w:rFonts w:ascii="宋体" w:cs="宋体"/>
          <w:sz w:val="28"/>
          <w:szCs w:val="28"/>
          <w:lang w:val="zh-CN"/>
        </w:rPr>
        <w:t>程</w:t>
      </w:r>
      <w:r w:rsidRPr="005B6508">
        <w:rPr>
          <w:rFonts w:ascii="宋体" w:cs="宋体" w:hint="eastAsia"/>
          <w:sz w:val="28"/>
          <w:szCs w:val="28"/>
          <w:lang w:val="zh-CN"/>
        </w:rPr>
        <w:t>请</w:t>
      </w:r>
      <w:r w:rsidRPr="0039325A">
        <w:rPr>
          <w:rFonts w:ascii="宋体" w:cs="宋体"/>
          <w:sz w:val="28"/>
          <w:szCs w:val="28"/>
          <w:lang w:val="zh-CN"/>
        </w:rPr>
        <w:t>求</w:t>
      </w:r>
      <w:r w:rsidRPr="005B6508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此磁道，</w:t>
      </w:r>
      <w:r w:rsidRPr="005B6508">
        <w:rPr>
          <w:rFonts w:ascii="宋体" w:cs="宋体" w:hint="eastAsia"/>
          <w:sz w:val="28"/>
          <w:szCs w:val="28"/>
          <w:lang w:val="zh-CN"/>
        </w:rPr>
        <w:t>这时</w:t>
      </w:r>
      <w:r w:rsidRPr="0039325A">
        <w:rPr>
          <w:rFonts w:ascii="宋体" w:cs="宋体"/>
          <w:sz w:val="28"/>
          <w:szCs w:val="28"/>
          <w:lang w:val="zh-CN"/>
        </w:rPr>
        <w:t>，</w:t>
      </w:r>
      <w:r w:rsidRPr="005B6508">
        <w:rPr>
          <w:rFonts w:ascii="宋体" w:cs="宋体" w:hint="eastAsia"/>
          <w:sz w:val="28"/>
          <w:szCs w:val="28"/>
          <w:lang w:val="zh-CN"/>
        </w:rPr>
        <w:t>该进</w:t>
      </w:r>
      <w:r w:rsidRPr="0039325A">
        <w:rPr>
          <w:rFonts w:ascii="宋体" w:cs="宋体"/>
          <w:sz w:val="28"/>
          <w:szCs w:val="28"/>
          <w:lang w:val="zh-CN"/>
        </w:rPr>
        <w:t>程必</w:t>
      </w:r>
      <w:r w:rsidRPr="005B6508">
        <w:rPr>
          <w:rFonts w:ascii="宋体" w:cs="宋体" w:hint="eastAsia"/>
          <w:sz w:val="28"/>
          <w:szCs w:val="28"/>
          <w:lang w:val="zh-CN"/>
        </w:rPr>
        <w:t>须</w:t>
      </w:r>
      <w:r w:rsidRPr="0039325A">
        <w:rPr>
          <w:rFonts w:ascii="宋体" w:cs="宋体"/>
          <w:sz w:val="28"/>
          <w:szCs w:val="28"/>
          <w:lang w:val="zh-CN"/>
        </w:rPr>
        <w:t>等待，待磁</w:t>
      </w:r>
      <w:r w:rsidRPr="005B6508">
        <w:rPr>
          <w:rFonts w:ascii="宋体" w:cs="宋体" w:hint="eastAsia"/>
          <w:sz w:val="28"/>
          <w:szCs w:val="28"/>
          <w:lang w:val="zh-CN"/>
        </w:rPr>
        <w:t>头继续</w:t>
      </w:r>
      <w:r w:rsidRPr="0039325A">
        <w:rPr>
          <w:rFonts w:ascii="宋体" w:cs="宋体"/>
          <w:sz w:val="28"/>
          <w:szCs w:val="28"/>
          <w:lang w:val="zh-CN"/>
        </w:rPr>
        <w:t>从里向外，然后再从外向里</w:t>
      </w:r>
      <w:r w:rsidRPr="005B6508">
        <w:rPr>
          <w:rFonts w:ascii="宋体" w:cs="宋体" w:hint="eastAsia"/>
          <w:sz w:val="28"/>
          <w:szCs w:val="28"/>
          <w:lang w:val="zh-CN"/>
        </w:rPr>
        <w:t>扫</w:t>
      </w:r>
      <w:r w:rsidRPr="0039325A">
        <w:rPr>
          <w:rFonts w:ascii="宋体" w:cs="宋体"/>
          <w:sz w:val="28"/>
          <w:szCs w:val="28"/>
          <w:lang w:val="zh-CN"/>
        </w:rPr>
        <w:t>描完所有要</w:t>
      </w:r>
      <w:r w:rsidRPr="005B6508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的磁道后，才</w:t>
      </w:r>
      <w:r w:rsidRPr="005B6508">
        <w:rPr>
          <w:rFonts w:ascii="宋体" w:cs="宋体" w:hint="eastAsia"/>
          <w:sz w:val="28"/>
          <w:szCs w:val="28"/>
          <w:lang w:val="zh-CN"/>
        </w:rPr>
        <w:t>处</w:t>
      </w:r>
      <w:r w:rsidRPr="0039325A">
        <w:rPr>
          <w:rFonts w:ascii="宋体" w:cs="宋体"/>
          <w:sz w:val="28"/>
          <w:szCs w:val="28"/>
          <w:lang w:val="zh-CN"/>
        </w:rPr>
        <w:t>理</w:t>
      </w:r>
      <w:r w:rsidRPr="005B6508">
        <w:rPr>
          <w:rFonts w:ascii="宋体" w:cs="宋体" w:hint="eastAsia"/>
          <w:sz w:val="28"/>
          <w:szCs w:val="28"/>
          <w:lang w:val="zh-CN"/>
        </w:rPr>
        <w:t>该进</w:t>
      </w:r>
      <w:r w:rsidRPr="0039325A">
        <w:rPr>
          <w:rFonts w:ascii="宋体" w:cs="宋体"/>
          <w:sz w:val="28"/>
          <w:szCs w:val="28"/>
          <w:lang w:val="zh-CN"/>
        </w:rPr>
        <w:t>程的</w:t>
      </w:r>
      <w:r w:rsidRPr="005B6508">
        <w:rPr>
          <w:rFonts w:ascii="宋体" w:cs="宋体" w:hint="eastAsia"/>
          <w:sz w:val="28"/>
          <w:szCs w:val="28"/>
          <w:lang w:val="zh-CN"/>
        </w:rPr>
        <w:t>请</w:t>
      </w:r>
      <w:r w:rsidRPr="0039325A">
        <w:rPr>
          <w:rFonts w:ascii="宋体" w:cs="宋体"/>
          <w:sz w:val="28"/>
          <w:szCs w:val="28"/>
          <w:lang w:val="zh-CN"/>
        </w:rPr>
        <w:t>求，致使</w:t>
      </w:r>
      <w:r w:rsidRPr="005B6508">
        <w:rPr>
          <w:rFonts w:ascii="宋体" w:cs="宋体" w:hint="eastAsia"/>
          <w:sz w:val="28"/>
          <w:szCs w:val="28"/>
          <w:lang w:val="zh-CN"/>
        </w:rPr>
        <w:t>该进</w:t>
      </w:r>
      <w:r w:rsidRPr="0039325A">
        <w:rPr>
          <w:rFonts w:ascii="宋体" w:cs="宋体"/>
          <w:sz w:val="28"/>
          <w:szCs w:val="28"/>
          <w:lang w:val="zh-CN"/>
        </w:rPr>
        <w:t>程的</w:t>
      </w:r>
      <w:r w:rsidRPr="005B6508">
        <w:rPr>
          <w:rFonts w:ascii="宋体" w:cs="宋体" w:hint="eastAsia"/>
          <w:sz w:val="28"/>
          <w:szCs w:val="28"/>
          <w:lang w:val="zh-CN"/>
        </w:rPr>
        <w:t>请</w:t>
      </w:r>
      <w:r w:rsidRPr="0039325A">
        <w:rPr>
          <w:rFonts w:ascii="宋体" w:cs="宋体"/>
          <w:sz w:val="28"/>
          <w:szCs w:val="28"/>
          <w:lang w:val="zh-CN"/>
        </w:rPr>
        <w:t>求被大大地推</w:t>
      </w:r>
      <w:r w:rsidRPr="005B6508">
        <w:rPr>
          <w:rFonts w:ascii="宋体" w:cs="宋体" w:hint="eastAsia"/>
          <w:sz w:val="28"/>
          <w:szCs w:val="28"/>
          <w:lang w:val="zh-CN"/>
        </w:rPr>
        <w:t>迟</w:t>
      </w:r>
      <w:r w:rsidRPr="0039325A">
        <w:rPr>
          <w:rFonts w:ascii="宋体" w:cs="宋体"/>
          <w:sz w:val="28"/>
          <w:szCs w:val="28"/>
          <w:lang w:val="zh-CN"/>
        </w:rPr>
        <w:t>。</w:t>
      </w:r>
      <w:r w:rsidRPr="005B6508">
        <w:rPr>
          <w:rFonts w:ascii="宋体" w:cs="宋体" w:hint="eastAsia"/>
          <w:sz w:val="28"/>
          <w:szCs w:val="28"/>
          <w:lang w:val="zh-CN"/>
        </w:rPr>
        <w:t>为了减少这种延迟，CSCAN</w:t>
      </w:r>
      <w:r w:rsidRPr="0039325A">
        <w:rPr>
          <w:rFonts w:ascii="宋体" w:cs="宋体"/>
          <w:sz w:val="28"/>
          <w:szCs w:val="28"/>
          <w:lang w:val="zh-CN"/>
        </w:rPr>
        <w:t>算法</w:t>
      </w:r>
      <w:r w:rsidRPr="005B6508">
        <w:rPr>
          <w:rFonts w:ascii="宋体" w:cs="宋体" w:hint="eastAsia"/>
          <w:sz w:val="28"/>
          <w:szCs w:val="28"/>
          <w:lang w:val="zh-CN"/>
        </w:rPr>
        <w:t>规</w:t>
      </w:r>
      <w:r w:rsidRPr="0039325A">
        <w:rPr>
          <w:rFonts w:ascii="宋体" w:cs="宋体"/>
          <w:sz w:val="28"/>
          <w:szCs w:val="28"/>
          <w:lang w:val="zh-CN"/>
        </w:rPr>
        <w:t>定磁</w:t>
      </w:r>
      <w:r w:rsidRPr="005B6508">
        <w:rPr>
          <w:rFonts w:ascii="宋体" w:cs="宋体" w:hint="eastAsia"/>
          <w:sz w:val="28"/>
          <w:szCs w:val="28"/>
          <w:lang w:val="zh-CN"/>
        </w:rPr>
        <w:t>头单</w:t>
      </w:r>
      <w:r w:rsidRPr="0039325A">
        <w:rPr>
          <w:rFonts w:ascii="宋体" w:cs="宋体"/>
          <w:sz w:val="28"/>
          <w:szCs w:val="28"/>
          <w:lang w:val="zh-CN"/>
        </w:rPr>
        <w:t>向移</w:t>
      </w:r>
      <w:r w:rsidRPr="005B6508">
        <w:rPr>
          <w:rFonts w:ascii="宋体" w:cs="宋体" w:hint="eastAsia"/>
          <w:sz w:val="28"/>
          <w:szCs w:val="28"/>
          <w:lang w:val="zh-CN"/>
        </w:rPr>
        <w:t>动</w:t>
      </w:r>
      <w:r w:rsidRPr="0039325A">
        <w:rPr>
          <w:rFonts w:ascii="宋体" w:cs="宋体"/>
          <w:sz w:val="28"/>
          <w:szCs w:val="28"/>
          <w:lang w:val="zh-CN"/>
        </w:rPr>
        <w:t>，例如，只是自里向外移</w:t>
      </w:r>
      <w:r w:rsidRPr="005B6508">
        <w:rPr>
          <w:rFonts w:ascii="宋体" w:cs="宋体" w:hint="eastAsia"/>
          <w:sz w:val="28"/>
          <w:szCs w:val="28"/>
          <w:lang w:val="zh-CN"/>
        </w:rPr>
        <w:t>动</w:t>
      </w:r>
      <w:r w:rsidRPr="0039325A">
        <w:rPr>
          <w:rFonts w:ascii="宋体" w:cs="宋体"/>
          <w:sz w:val="28"/>
          <w:szCs w:val="28"/>
          <w:lang w:val="zh-CN"/>
        </w:rPr>
        <w:t>，当磁</w:t>
      </w:r>
      <w:r w:rsidRPr="005B6508">
        <w:rPr>
          <w:rFonts w:ascii="宋体" w:cs="宋体" w:hint="eastAsia"/>
          <w:sz w:val="28"/>
          <w:szCs w:val="28"/>
          <w:lang w:val="zh-CN"/>
        </w:rPr>
        <w:t>头</w:t>
      </w:r>
      <w:r w:rsidRPr="0039325A">
        <w:rPr>
          <w:rFonts w:ascii="宋体" w:cs="宋体"/>
          <w:sz w:val="28"/>
          <w:szCs w:val="28"/>
          <w:lang w:val="zh-CN"/>
        </w:rPr>
        <w:t>移到最外的磁道并</w:t>
      </w:r>
      <w:r w:rsidRPr="005B6508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后，磁</w:t>
      </w:r>
      <w:r w:rsidRPr="005B6508">
        <w:rPr>
          <w:rFonts w:ascii="宋体" w:cs="宋体" w:hint="eastAsia"/>
          <w:sz w:val="28"/>
          <w:szCs w:val="28"/>
          <w:lang w:val="zh-CN"/>
        </w:rPr>
        <w:t>头</w:t>
      </w:r>
      <w:r w:rsidRPr="0039325A">
        <w:rPr>
          <w:rFonts w:ascii="宋体" w:cs="宋体"/>
          <w:sz w:val="28"/>
          <w:szCs w:val="28"/>
          <w:lang w:val="zh-CN"/>
        </w:rPr>
        <w:t>立即返回到最里的欲</w:t>
      </w:r>
      <w:r w:rsidRPr="005B6508">
        <w:rPr>
          <w:rFonts w:ascii="宋体" w:cs="宋体" w:hint="eastAsia"/>
          <w:sz w:val="28"/>
          <w:szCs w:val="28"/>
          <w:lang w:val="zh-CN"/>
        </w:rPr>
        <w:t>访问</w:t>
      </w:r>
      <w:r w:rsidRPr="0039325A">
        <w:rPr>
          <w:rFonts w:ascii="宋体" w:cs="宋体"/>
          <w:sz w:val="28"/>
          <w:szCs w:val="28"/>
          <w:lang w:val="zh-CN"/>
        </w:rPr>
        <w:t>的磁道，亦即将最小磁道号</w:t>
      </w:r>
      <w:r w:rsidRPr="005B6508">
        <w:rPr>
          <w:rFonts w:ascii="宋体" w:cs="宋体" w:hint="eastAsia"/>
          <w:sz w:val="28"/>
          <w:szCs w:val="28"/>
          <w:lang w:val="zh-CN"/>
        </w:rPr>
        <w:t>紧</w:t>
      </w:r>
      <w:r w:rsidRPr="0039325A">
        <w:rPr>
          <w:rFonts w:ascii="宋体" w:cs="宋体"/>
          <w:sz w:val="28"/>
          <w:szCs w:val="28"/>
          <w:lang w:val="zh-CN"/>
        </w:rPr>
        <w:t>接着最大磁道号构成循</w:t>
      </w:r>
      <w:r w:rsidRPr="005B6508">
        <w:rPr>
          <w:rFonts w:ascii="宋体" w:cs="宋体" w:hint="eastAsia"/>
          <w:sz w:val="28"/>
          <w:szCs w:val="28"/>
          <w:lang w:val="zh-CN"/>
        </w:rPr>
        <w:t>环</w:t>
      </w:r>
      <w:r w:rsidRPr="0039325A">
        <w:rPr>
          <w:rFonts w:ascii="宋体" w:cs="宋体"/>
          <w:sz w:val="28"/>
          <w:szCs w:val="28"/>
          <w:lang w:val="zh-CN"/>
        </w:rPr>
        <w:t>，</w:t>
      </w:r>
      <w:r w:rsidRPr="005B6508">
        <w:rPr>
          <w:rFonts w:ascii="宋体" w:cs="宋体" w:hint="eastAsia"/>
          <w:sz w:val="28"/>
          <w:szCs w:val="28"/>
          <w:lang w:val="zh-CN"/>
        </w:rPr>
        <w:t>进</w:t>
      </w:r>
      <w:r w:rsidRPr="0039325A">
        <w:rPr>
          <w:rFonts w:ascii="宋体" w:cs="宋体"/>
          <w:sz w:val="28"/>
          <w:szCs w:val="28"/>
          <w:lang w:val="zh-CN"/>
        </w:rPr>
        <w:t>行循</w:t>
      </w:r>
      <w:r w:rsidRPr="005B6508">
        <w:rPr>
          <w:rFonts w:ascii="宋体" w:cs="宋体" w:hint="eastAsia"/>
          <w:sz w:val="28"/>
          <w:szCs w:val="28"/>
          <w:lang w:val="zh-CN"/>
        </w:rPr>
        <w:t>环扫</w:t>
      </w:r>
      <w:r w:rsidRPr="0039325A">
        <w:rPr>
          <w:rFonts w:ascii="宋体" w:cs="宋体"/>
          <w:sz w:val="28"/>
          <w:szCs w:val="28"/>
          <w:lang w:val="zh-CN"/>
        </w:rPr>
        <w:t>描</w:t>
      </w:r>
      <w:r w:rsidRPr="005B6508">
        <w:rPr>
          <w:rFonts w:ascii="宋体" w:cs="宋体" w:hint="eastAsia"/>
          <w:sz w:val="28"/>
          <w:szCs w:val="28"/>
          <w:lang w:val="zh-CN"/>
        </w:rPr>
        <w:t>。</w:t>
      </w:r>
    </w:p>
    <w:p w14:paraId="45F5F699" w14:textId="26577783" w:rsidR="00D93BB3" w:rsidRPr="00ED02C3" w:rsidRDefault="00B077B1" w:rsidP="00B077B1">
      <w:pPr>
        <w:pStyle w:val="10"/>
        <w:rPr>
          <w:rFonts w:asciiTheme="majorEastAsia" w:hAnsiTheme="majorEastAsia" w:hint="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五</w:t>
      </w:r>
      <w:r w:rsidRPr="00ED02C3">
        <w:rPr>
          <w:rFonts w:asciiTheme="majorEastAsia" w:hAnsiTheme="majorEastAsia" w:hint="eastAsia"/>
          <w:lang w:val="zh-CN"/>
        </w:rPr>
        <w:tab/>
      </w:r>
      <w:r w:rsidR="00D93BB3" w:rsidRPr="00ED02C3">
        <w:rPr>
          <w:rFonts w:asciiTheme="majorEastAsia" w:hAnsiTheme="majorEastAsia" w:hint="eastAsia"/>
          <w:lang w:val="zh-CN"/>
        </w:rPr>
        <w:t>用户使用说明</w:t>
      </w:r>
    </w:p>
    <w:p w14:paraId="7D526043" w14:textId="4D26842A" w:rsidR="00466EFE" w:rsidRDefault="00A54FCD" w:rsidP="001F4945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3E4566">
        <w:rPr>
          <w:rFonts w:ascii="宋体" w:cs="宋体" w:hint="eastAsia"/>
          <w:sz w:val="28"/>
          <w:szCs w:val="28"/>
          <w:lang w:val="zh-CN"/>
        </w:rPr>
        <w:t>使用</w:t>
      </w:r>
      <w:r w:rsidRPr="003E4566">
        <w:rPr>
          <w:rFonts w:ascii="宋体" w:cs="宋体"/>
          <w:sz w:val="28"/>
          <w:szCs w:val="28"/>
          <w:lang w:val="zh-CN"/>
        </w:rPr>
        <w:t>终</w:t>
      </w:r>
      <w:r w:rsidRPr="003E4566">
        <w:rPr>
          <w:rFonts w:ascii="宋体" w:cs="宋体" w:hint="eastAsia"/>
          <w:sz w:val="28"/>
          <w:szCs w:val="28"/>
          <w:lang w:val="zh-CN"/>
        </w:rPr>
        <w:t>端，</w:t>
      </w:r>
      <w:r w:rsidR="00762B73" w:rsidRPr="003E4566">
        <w:rPr>
          <w:rFonts w:ascii="宋体" w:cs="宋体"/>
          <w:sz w:val="28"/>
          <w:szCs w:val="28"/>
          <w:lang w:val="zh-CN"/>
        </w:rPr>
        <w:t>将运行目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录</w:t>
      </w:r>
      <w:r w:rsidR="00762B73" w:rsidRPr="00BC189E">
        <w:rPr>
          <w:rFonts w:ascii="宋体" w:cs="宋体"/>
          <w:sz w:val="28"/>
          <w:szCs w:val="28"/>
          <w:lang w:val="zh-CN"/>
        </w:rPr>
        <w:t>切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换到</w:t>
      </w:r>
      <w:r w:rsidR="00762B73" w:rsidRPr="00BC189E">
        <w:rPr>
          <w:rFonts w:ascii="宋体" w:cs="宋体"/>
          <w:sz w:val="28"/>
          <w:szCs w:val="28"/>
          <w:lang w:val="zh-CN"/>
        </w:rPr>
        <w:t>源代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码所</w:t>
      </w:r>
      <w:r w:rsidR="00762B73" w:rsidRPr="003E4566">
        <w:rPr>
          <w:rFonts w:ascii="宋体" w:cs="宋体"/>
          <w:sz w:val="28"/>
          <w:szCs w:val="28"/>
          <w:lang w:val="zh-CN"/>
        </w:rPr>
        <w:t>在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路</w:t>
      </w:r>
      <w:r w:rsidR="00762B73" w:rsidRPr="003E4566">
        <w:rPr>
          <w:rFonts w:ascii="宋体" w:cs="宋体"/>
          <w:sz w:val="28"/>
          <w:szCs w:val="28"/>
          <w:lang w:val="zh-CN"/>
        </w:rPr>
        <w:t>径</w:t>
      </w:r>
      <w:r>
        <w:rPr>
          <w:rFonts w:ascii="宋体" w:cs="宋体" w:hint="eastAsia"/>
          <w:sz w:val="28"/>
          <w:szCs w:val="28"/>
          <w:lang w:val="zh-CN"/>
        </w:rPr>
        <w:t>，</w:t>
      </w:r>
      <w:r w:rsidR="00D24696" w:rsidRPr="003E4566">
        <w:rPr>
          <w:rFonts w:ascii="宋体" w:cs="宋体"/>
          <w:sz w:val="28"/>
          <w:szCs w:val="28"/>
          <w:lang w:val="zh-CN"/>
        </w:rPr>
        <w:t>运</w:t>
      </w:r>
      <w:r w:rsidR="00D24696">
        <w:rPr>
          <w:rFonts w:ascii="宋体" w:cs="宋体" w:hint="eastAsia"/>
          <w:sz w:val="28"/>
          <w:szCs w:val="28"/>
          <w:lang w:val="zh-CN"/>
        </w:rPr>
        <w:t>行main</w:t>
      </w:r>
      <w:r w:rsidR="00D24696" w:rsidRPr="003E4566">
        <w:rPr>
          <w:rFonts w:ascii="宋体" w:cs="宋体"/>
          <w:sz w:val="28"/>
          <w:szCs w:val="28"/>
          <w:lang w:val="zh-CN"/>
        </w:rPr>
        <w:t>.sh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。根</w:t>
      </w:r>
      <w:r w:rsidR="00D24696" w:rsidRPr="003E4566">
        <w:rPr>
          <w:rFonts w:ascii="宋体" w:cs="宋体"/>
          <w:sz w:val="28"/>
          <w:szCs w:val="28"/>
          <w:lang w:val="zh-CN"/>
        </w:rPr>
        <w:t>据提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示</w:t>
      </w:r>
      <w:r w:rsidR="00D24696" w:rsidRPr="003E4566">
        <w:rPr>
          <w:rFonts w:ascii="宋体" w:cs="宋体"/>
          <w:sz w:val="28"/>
          <w:szCs w:val="28"/>
          <w:lang w:val="zh-CN"/>
        </w:rPr>
        <w:t>即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可使用。</w:t>
      </w:r>
    </w:p>
    <w:p w14:paraId="402100BF" w14:textId="48F7F173" w:rsidR="00D07DD7" w:rsidRPr="001F4945" w:rsidRDefault="00466EFE" w:rsidP="00466EFE">
      <w:pPr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/>
          <w:sz w:val="28"/>
          <w:szCs w:val="28"/>
          <w:lang w:val="zh-CN"/>
        </w:rPr>
        <w:br w:type="page"/>
      </w:r>
    </w:p>
    <w:p w14:paraId="06AC5416" w14:textId="64B6BD63" w:rsidR="003A089A" w:rsidRPr="00986EAE" w:rsidRDefault="005555A6" w:rsidP="00986EAE">
      <w:pPr>
        <w:pStyle w:val="10"/>
        <w:rPr>
          <w:rFonts w:hint="eastAsia"/>
          <w:lang w:val="zh-CN"/>
        </w:rPr>
      </w:pPr>
      <w:r>
        <w:rPr>
          <w:rFonts w:hint="eastAsia"/>
          <w:lang w:val="zh-CN"/>
        </w:rPr>
        <w:t>六</w:t>
      </w:r>
      <w:r>
        <w:rPr>
          <w:rFonts w:hint="eastAsia"/>
          <w:lang w:val="zh-CN"/>
        </w:rPr>
        <w:tab/>
      </w:r>
      <w:r w:rsidR="00D93BB3">
        <w:rPr>
          <w:rFonts w:ascii="SimSun" w:eastAsia="SimSun" w:hAnsi="SimSun" w:cs="SimSun"/>
          <w:lang w:val="zh-CN"/>
        </w:rPr>
        <w:t>测试结</w:t>
      </w:r>
      <w:r w:rsidR="00D93BB3">
        <w:rPr>
          <w:rFonts w:hint="eastAsia"/>
          <w:lang w:val="zh-CN"/>
        </w:rPr>
        <w:t>果</w:t>
      </w:r>
    </w:p>
    <w:p w14:paraId="667DAC5C" w14:textId="63EA74E3" w:rsidR="009F7A02" w:rsidRDefault="00466EFE" w:rsidP="00D14B3D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39325A">
        <w:rPr>
          <w:rFonts w:ascii="MS Mincho" w:eastAsia="MS Mincho" w:hAnsi="MS Mincho" w:cs="MS Mincho"/>
          <w:sz w:val="28"/>
          <w:szCs w:val="28"/>
          <w:lang w:val="zh-CN"/>
        </w:rPr>
        <w:t>先来先服</w:t>
      </w:r>
      <w:r w:rsidRPr="005311E6">
        <w:rPr>
          <w:rFonts w:ascii="宋体" w:cs="宋体" w:hint="eastAsia"/>
          <w:sz w:val="28"/>
          <w:szCs w:val="28"/>
          <w:lang w:val="zh-CN"/>
        </w:rPr>
        <w:t>务</w:t>
      </w:r>
      <w:r w:rsidRPr="0039325A">
        <w:rPr>
          <w:rFonts w:ascii="宋体" w:cs="宋体"/>
          <w:sz w:val="28"/>
          <w:szCs w:val="28"/>
          <w:lang w:val="zh-CN"/>
        </w:rPr>
        <w:t>算法</w:t>
      </w:r>
      <w:r>
        <w:rPr>
          <w:rFonts w:ascii="宋体" w:cs="宋体" w:hint="eastAsia"/>
          <w:sz w:val="28"/>
          <w:szCs w:val="28"/>
          <w:lang w:val="zh-CN"/>
        </w:rPr>
        <w:t>：</w:t>
      </w:r>
    </w:p>
    <w:p w14:paraId="518C63BE" w14:textId="7FD03A2D" w:rsidR="00986EAE" w:rsidRDefault="003F6BAD" w:rsidP="00D14B3D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noProof/>
          <w:sz w:val="28"/>
          <w:szCs w:val="28"/>
        </w:rPr>
        <w:drawing>
          <wp:inline distT="0" distB="0" distL="0" distR="0" wp14:anchorId="19DFF2E4" wp14:editId="4D8198D0">
            <wp:extent cx="5753100" cy="3670300"/>
            <wp:effectExtent l="0" t="0" r="12700" b="12700"/>
            <wp:docPr id="2" name="图片 2" descr="../../../屏幕快照%202017-11-29%20下午9.4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11-29%20下午9.45.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7554" w14:textId="713E8714" w:rsidR="00466EFE" w:rsidRDefault="00466EFE" w:rsidP="00D14B3D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39325A">
        <w:rPr>
          <w:rFonts w:ascii="宋体" w:cs="宋体"/>
          <w:sz w:val="28"/>
          <w:szCs w:val="28"/>
          <w:lang w:val="zh-CN"/>
        </w:rPr>
        <w:t>最短</w:t>
      </w:r>
      <w:r w:rsidRPr="00D25A4E">
        <w:rPr>
          <w:rFonts w:ascii="宋体" w:cs="宋体" w:hint="eastAsia"/>
          <w:sz w:val="28"/>
          <w:szCs w:val="28"/>
          <w:lang w:val="zh-CN"/>
        </w:rPr>
        <w:t>寻</w:t>
      </w:r>
      <w:r w:rsidRPr="0039325A">
        <w:rPr>
          <w:rFonts w:ascii="宋体" w:cs="宋体"/>
          <w:sz w:val="28"/>
          <w:szCs w:val="28"/>
          <w:lang w:val="zh-CN"/>
        </w:rPr>
        <w:t>道</w:t>
      </w:r>
      <w:r w:rsidRPr="00D25A4E">
        <w:rPr>
          <w:rFonts w:ascii="宋体" w:cs="宋体" w:hint="eastAsia"/>
          <w:sz w:val="28"/>
          <w:szCs w:val="28"/>
          <w:lang w:val="zh-CN"/>
        </w:rPr>
        <w:t>时间优</w:t>
      </w:r>
      <w:r w:rsidRPr="0039325A">
        <w:rPr>
          <w:rFonts w:ascii="宋体" w:cs="宋体"/>
          <w:sz w:val="28"/>
          <w:szCs w:val="28"/>
          <w:lang w:val="zh-CN"/>
        </w:rPr>
        <w:t>先算法</w:t>
      </w:r>
      <w:r>
        <w:rPr>
          <w:rFonts w:ascii="宋体" w:cs="宋体" w:hint="eastAsia"/>
          <w:sz w:val="28"/>
          <w:szCs w:val="28"/>
          <w:lang w:val="zh-CN"/>
        </w:rPr>
        <w:t>：</w:t>
      </w:r>
    </w:p>
    <w:p w14:paraId="11DB55A1" w14:textId="5B909F9B" w:rsidR="00986EAE" w:rsidRDefault="009C3796" w:rsidP="00D14B3D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noProof/>
          <w:sz w:val="28"/>
          <w:szCs w:val="28"/>
        </w:rPr>
        <w:drawing>
          <wp:inline distT="0" distB="0" distL="0" distR="0" wp14:anchorId="7CCEC5F2" wp14:editId="4229E059">
            <wp:extent cx="5753100" cy="3568700"/>
            <wp:effectExtent l="0" t="0" r="12700" b="12700"/>
            <wp:docPr id="3" name="图片 3" descr="../../../屏幕快照%202017-11-29%20下午9.4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7-11-29%20下午9.45.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4CCA" w14:textId="01DAC4BE" w:rsidR="00466EFE" w:rsidRDefault="00466EFE" w:rsidP="00D14B3D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 w:rsidRPr="005B6508">
        <w:rPr>
          <w:rFonts w:ascii="宋体" w:cs="宋体" w:hint="eastAsia"/>
          <w:sz w:val="28"/>
          <w:szCs w:val="28"/>
          <w:lang w:val="zh-CN"/>
        </w:rPr>
        <w:t>SCAN</w:t>
      </w:r>
      <w:r w:rsidRPr="0039325A">
        <w:rPr>
          <w:rFonts w:ascii="宋体" w:cs="宋体"/>
          <w:sz w:val="28"/>
          <w:szCs w:val="28"/>
          <w:lang w:val="zh-CN"/>
        </w:rPr>
        <w:t>算法</w:t>
      </w:r>
      <w:r>
        <w:rPr>
          <w:rFonts w:ascii="宋体" w:cs="宋体" w:hint="eastAsia"/>
          <w:sz w:val="28"/>
          <w:szCs w:val="28"/>
          <w:lang w:val="zh-CN"/>
        </w:rPr>
        <w:t>：</w:t>
      </w:r>
    </w:p>
    <w:p w14:paraId="2670C0A8" w14:textId="33116419" w:rsidR="00986EAE" w:rsidRPr="009C3796" w:rsidRDefault="009C3796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noProof/>
          <w:sz w:val="28"/>
          <w:szCs w:val="28"/>
        </w:rPr>
        <w:drawing>
          <wp:inline distT="0" distB="0" distL="0" distR="0" wp14:anchorId="1E4370E6" wp14:editId="0BA77A74">
            <wp:extent cx="5753100" cy="3479800"/>
            <wp:effectExtent l="0" t="0" r="12700" b="0"/>
            <wp:docPr id="4" name="图片 4" descr="../../../屏幕快照%202017-11-29%20下午9.4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7-11-29%20下午9.46.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93DC" w14:textId="40BA570F" w:rsidR="00466EFE" w:rsidRDefault="00466EFE" w:rsidP="00D14B3D">
      <w:pPr>
        <w:tabs>
          <w:tab w:val="left" w:pos="720"/>
          <w:tab w:val="left" w:pos="2320"/>
        </w:tabs>
        <w:spacing w:line="240" w:lineRule="auto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C</w:t>
      </w:r>
      <w:r w:rsidRPr="005B6508">
        <w:rPr>
          <w:rFonts w:ascii="宋体" w:cs="宋体" w:hint="eastAsia"/>
          <w:sz w:val="28"/>
          <w:szCs w:val="28"/>
          <w:lang w:val="zh-CN"/>
        </w:rPr>
        <w:t>SCAN</w:t>
      </w:r>
      <w:r w:rsidRPr="0039325A">
        <w:rPr>
          <w:rFonts w:ascii="宋体" w:cs="宋体"/>
          <w:sz w:val="28"/>
          <w:szCs w:val="28"/>
          <w:lang w:val="zh-CN"/>
        </w:rPr>
        <w:t>算法</w:t>
      </w:r>
      <w:r>
        <w:rPr>
          <w:rFonts w:ascii="宋体" w:cs="宋体" w:hint="eastAsia"/>
          <w:sz w:val="28"/>
          <w:szCs w:val="28"/>
          <w:lang w:val="zh-CN"/>
        </w:rPr>
        <w:t>：</w:t>
      </w:r>
    </w:p>
    <w:p w14:paraId="4E9BA53A" w14:textId="442ABE59" w:rsidR="009C3796" w:rsidRDefault="009C3796" w:rsidP="00D14B3D">
      <w:pPr>
        <w:tabs>
          <w:tab w:val="left" w:pos="720"/>
          <w:tab w:val="left" w:pos="2320"/>
        </w:tabs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noProof/>
          <w:sz w:val="28"/>
          <w:szCs w:val="28"/>
        </w:rPr>
        <w:drawing>
          <wp:inline distT="0" distB="0" distL="0" distR="0" wp14:anchorId="71653963" wp14:editId="2D259D60">
            <wp:extent cx="5765800" cy="3517900"/>
            <wp:effectExtent l="0" t="0" r="0" b="12700"/>
            <wp:docPr id="5" name="图片 5" descr="../../../屏幕快照%202017-11-29%20下午9.4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7-11-29%20下午9.48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AB8A" w14:textId="7F010264" w:rsidR="00986EAE" w:rsidRPr="003F6BAD" w:rsidRDefault="009C3796" w:rsidP="005A1FA7">
      <w:pPr>
        <w:rPr>
          <w:rFonts w:ascii="宋体" w:cs="宋体"/>
          <w:sz w:val="28"/>
          <w:szCs w:val="28"/>
        </w:rPr>
      </w:pPr>
      <w:r>
        <w:rPr>
          <w:rFonts w:ascii="宋体" w:cs="宋体"/>
          <w:sz w:val="28"/>
          <w:szCs w:val="28"/>
        </w:rPr>
        <w:br w:type="page"/>
      </w:r>
      <w:bookmarkStart w:id="0" w:name="_GoBack"/>
      <w:bookmarkEnd w:id="0"/>
    </w:p>
    <w:p w14:paraId="5AA91BB9" w14:textId="5D43E21B" w:rsidR="00D93BB3" w:rsidRDefault="00877159" w:rsidP="00877159">
      <w:pPr>
        <w:pStyle w:val="10"/>
        <w:rPr>
          <w:lang w:val="zh-CN"/>
        </w:rPr>
      </w:pPr>
      <w:r>
        <w:rPr>
          <w:rFonts w:hint="eastAsia"/>
          <w:lang w:val="zh-CN"/>
        </w:rPr>
        <w:t>七</w:t>
      </w:r>
      <w:r>
        <w:rPr>
          <w:rFonts w:hint="eastAsia"/>
          <w:lang w:val="zh-CN"/>
        </w:rPr>
        <w:tab/>
      </w:r>
      <w:r w:rsidR="00D93BB3">
        <w:rPr>
          <w:lang w:val="zh-CN"/>
        </w:rPr>
        <w:t>附</w:t>
      </w:r>
      <w:r w:rsidR="00D93BB3">
        <w:rPr>
          <w:rFonts w:hint="eastAsia"/>
          <w:lang w:val="zh-CN"/>
        </w:rPr>
        <w:t>录</w:t>
      </w:r>
    </w:p>
    <w:p w14:paraId="30AD66D7" w14:textId="60B1C7FC" w:rsidR="00A461BC" w:rsidRPr="00A461BC" w:rsidRDefault="00A461BC" w:rsidP="0029386C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---------------------------main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144C9847" w14:textId="03A7AC6D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#! /bin/bash</w:t>
      </w:r>
    </w:p>
    <w:p w14:paraId="4FC5857E" w14:textId="22391A03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. func.sh</w:t>
      </w:r>
    </w:p>
    <w:p w14:paraId="679F203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#小数点保留位数</w:t>
      </w:r>
    </w:p>
    <w:p w14:paraId="5EA4D2D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sc=2</w:t>
      </w:r>
    </w:p>
    <w:p w14:paraId="7438BC7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#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磁道个数</w:t>
      </w:r>
      <w:r w:rsidRPr="00466EFE">
        <w:rPr>
          <w:rFonts w:ascii="宋体" w:hint="eastAsia"/>
          <w:sz w:val="28"/>
          <w:szCs w:val="28"/>
          <w:lang w:val="zh-CN"/>
        </w:rPr>
        <w:t>n</w:t>
      </w:r>
    </w:p>
    <w:p w14:paraId="3FA437C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n=9</w:t>
      </w:r>
    </w:p>
    <w:p w14:paraId="19FD30B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#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开始磁道号</w:t>
      </w:r>
      <w:r w:rsidRPr="00466EFE">
        <w:rPr>
          <w:rFonts w:ascii="宋体" w:hint="eastAsia"/>
          <w:sz w:val="28"/>
          <w:szCs w:val="28"/>
          <w:lang w:val="zh-CN"/>
        </w:rPr>
        <w:t>m</w:t>
      </w:r>
    </w:p>
    <w:p w14:paraId="2142279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m=100</w:t>
      </w:r>
    </w:p>
    <w:p w14:paraId="01F54FD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#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磁</w:t>
      </w:r>
      <w:r w:rsidRPr="00466EFE">
        <w:rPr>
          <w:rFonts w:ascii="宋体" w:hint="eastAsia"/>
          <w:sz w:val="28"/>
          <w:szCs w:val="28"/>
          <w:lang w:val="zh-CN"/>
        </w:rPr>
        <w:t>盘访问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序列</w:t>
      </w:r>
    </w:p>
    <w:p w14:paraId="3B04438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TrackOrder=(55 58 39 18 90 160 150 38 184)</w:t>
      </w:r>
    </w:p>
    <w:p w14:paraId="2DA008E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#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磁</w:t>
      </w:r>
      <w:r w:rsidRPr="00466EFE">
        <w:rPr>
          <w:rFonts w:ascii="宋体" w:hint="eastAsia"/>
          <w:sz w:val="28"/>
          <w:szCs w:val="28"/>
          <w:lang w:val="zh-CN"/>
        </w:rPr>
        <w:t>头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移</w:t>
      </w:r>
      <w:r w:rsidRPr="00466EFE">
        <w:rPr>
          <w:rFonts w:ascii="宋体" w:hint="eastAsia"/>
          <w:sz w:val="28"/>
          <w:szCs w:val="28"/>
          <w:lang w:val="zh-CN"/>
        </w:rPr>
        <w:t>动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方向</w:t>
      </w:r>
      <w:r w:rsidRPr="00466EFE">
        <w:rPr>
          <w:rFonts w:ascii="宋体" w:hint="eastAsia"/>
          <w:sz w:val="28"/>
          <w:szCs w:val="28"/>
          <w:lang w:val="zh-CN"/>
        </w:rPr>
        <w:t>(对SCAN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和循</w:t>
      </w:r>
      <w:r w:rsidRPr="00466EFE">
        <w:rPr>
          <w:rFonts w:ascii="宋体" w:hint="eastAsia"/>
          <w:sz w:val="28"/>
          <w:szCs w:val="28"/>
          <w:lang w:val="zh-CN"/>
        </w:rPr>
        <w:t>环SCAN算法有效)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定</w:t>
      </w:r>
      <w:r w:rsidRPr="00466EFE">
        <w:rPr>
          <w:rFonts w:ascii="宋体" w:hint="eastAsia"/>
          <w:sz w:val="28"/>
          <w:szCs w:val="28"/>
          <w:lang w:val="zh-CN"/>
        </w:rPr>
        <w:t>义为1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向外</w:t>
      </w:r>
      <w:r w:rsidRPr="00466EFE">
        <w:rPr>
          <w:rFonts w:ascii="宋体" w:hint="eastAsia"/>
          <w:sz w:val="28"/>
          <w:szCs w:val="28"/>
          <w:lang w:val="zh-CN"/>
        </w:rPr>
        <w:t>,0向内</w:t>
      </w:r>
    </w:p>
    <w:p w14:paraId="6F8396B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declare -i direction</w:t>
      </w:r>
    </w:p>
    <w:p w14:paraId="091A8C73" w14:textId="46CF8549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direction=1</w:t>
      </w:r>
    </w:p>
    <w:p w14:paraId="5A8AD3D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 xml:space="preserve">echo "实验六  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磁</w:t>
      </w:r>
      <w:r w:rsidRPr="00466EFE">
        <w:rPr>
          <w:rFonts w:ascii="宋体" w:hint="eastAsia"/>
          <w:sz w:val="28"/>
          <w:szCs w:val="28"/>
          <w:lang w:val="zh-CN"/>
        </w:rPr>
        <w:t>盘调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度算法</w:t>
      </w:r>
      <w:r w:rsidRPr="00466EFE">
        <w:rPr>
          <w:rFonts w:ascii="宋体" w:hint="eastAsia"/>
          <w:sz w:val="28"/>
          <w:szCs w:val="28"/>
          <w:lang w:val="zh-CN"/>
        </w:rPr>
        <w:t>"</w:t>
      </w:r>
    </w:p>
    <w:p w14:paraId="1AEEDF6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echo "----------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默</w:t>
      </w:r>
      <w:r w:rsidRPr="00466EFE">
        <w:rPr>
          <w:rFonts w:ascii="宋体" w:hint="eastAsia"/>
          <w:sz w:val="28"/>
          <w:szCs w:val="28"/>
          <w:lang w:val="zh-CN"/>
        </w:rPr>
        <w:t>认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数据</w:t>
      </w:r>
      <w:r w:rsidRPr="00466EFE">
        <w:rPr>
          <w:rFonts w:ascii="宋体" w:hint="eastAsia"/>
          <w:sz w:val="28"/>
          <w:szCs w:val="28"/>
          <w:lang w:val="zh-CN"/>
        </w:rPr>
        <w:t>-------------"</w:t>
      </w:r>
    </w:p>
    <w:p w14:paraId="58FDB15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echo -e "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磁道个数</w:t>
      </w:r>
      <w:r w:rsidRPr="00466EFE">
        <w:rPr>
          <w:rFonts w:ascii="宋体" w:hint="eastAsia"/>
          <w:sz w:val="28"/>
          <w:szCs w:val="28"/>
          <w:lang w:val="zh-CN"/>
        </w:rPr>
        <w:t>:\t${n}"</w:t>
      </w:r>
    </w:p>
    <w:p w14:paraId="1789033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echo -e "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开始磁道号</w:t>
      </w:r>
      <w:r w:rsidRPr="00466EFE">
        <w:rPr>
          <w:rFonts w:ascii="宋体" w:hint="eastAsia"/>
          <w:sz w:val="28"/>
          <w:szCs w:val="28"/>
          <w:lang w:val="zh-CN"/>
        </w:rPr>
        <w:t>:\t${m}"</w:t>
      </w:r>
    </w:p>
    <w:p w14:paraId="7E4C253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echo -e "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磁</w:t>
      </w:r>
      <w:r w:rsidRPr="00466EFE">
        <w:rPr>
          <w:rFonts w:ascii="宋体" w:hint="eastAsia"/>
          <w:sz w:val="28"/>
          <w:szCs w:val="28"/>
          <w:lang w:val="zh-CN"/>
        </w:rPr>
        <w:t>盘访问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序列</w:t>
      </w:r>
      <w:r w:rsidRPr="00466EFE">
        <w:rPr>
          <w:rFonts w:ascii="宋体" w:hint="eastAsia"/>
          <w:sz w:val="28"/>
          <w:szCs w:val="28"/>
          <w:lang w:val="zh-CN"/>
        </w:rPr>
        <w:t>:\t${TrackOrder[@]}"</w:t>
      </w:r>
    </w:p>
    <w:p w14:paraId="4A3BEA6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echo -e "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磁</w:t>
      </w:r>
      <w:r w:rsidRPr="00466EFE">
        <w:rPr>
          <w:rFonts w:ascii="宋体" w:hint="eastAsia"/>
          <w:sz w:val="28"/>
          <w:szCs w:val="28"/>
          <w:lang w:val="zh-CN"/>
        </w:rPr>
        <w:t>头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移</w:t>
      </w:r>
      <w:r w:rsidRPr="00466EFE">
        <w:rPr>
          <w:rFonts w:ascii="宋体" w:hint="eastAsia"/>
          <w:sz w:val="28"/>
          <w:szCs w:val="28"/>
          <w:lang w:val="zh-CN"/>
        </w:rPr>
        <w:t>动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方向</w:t>
      </w:r>
      <w:r w:rsidRPr="00466EFE">
        <w:rPr>
          <w:rFonts w:ascii="宋体" w:hint="eastAsia"/>
          <w:sz w:val="28"/>
          <w:szCs w:val="28"/>
          <w:lang w:val="zh-CN"/>
        </w:rPr>
        <w:t>:\t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向外</w:t>
      </w:r>
      <w:r w:rsidRPr="00466EFE">
        <w:rPr>
          <w:rFonts w:ascii="宋体" w:hint="eastAsia"/>
          <w:sz w:val="28"/>
          <w:szCs w:val="28"/>
          <w:lang w:val="zh-CN"/>
        </w:rPr>
        <w:t>"</w:t>
      </w:r>
    </w:p>
    <w:p w14:paraId="5D9976C4" w14:textId="2A90E9E8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echo "-</w:t>
      </w:r>
      <w:r>
        <w:rPr>
          <w:rFonts w:ascii="宋体"/>
          <w:sz w:val="28"/>
          <w:szCs w:val="28"/>
          <w:lang w:val="zh-CN"/>
        </w:rPr>
        <w:t>------------------------------"</w:t>
      </w:r>
    </w:p>
    <w:p w14:paraId="1126564B" w14:textId="146A230E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echo "实验数据选择 1-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使用默</w:t>
      </w:r>
      <w:r w:rsidRPr="00466EFE">
        <w:rPr>
          <w:rFonts w:ascii="宋体" w:hint="eastAsia"/>
          <w:sz w:val="28"/>
          <w:szCs w:val="28"/>
          <w:lang w:val="zh-CN"/>
        </w:rPr>
        <w:t>认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数据，</w:t>
      </w:r>
      <w:r w:rsidRPr="00466EFE">
        <w:rPr>
          <w:rFonts w:ascii="宋体" w:hint="eastAsia"/>
          <w:sz w:val="28"/>
          <w:szCs w:val="28"/>
          <w:lang w:val="zh-CN"/>
        </w:rPr>
        <w:t>2-输入新数据"</w:t>
      </w:r>
    </w:p>
    <w:p w14:paraId="06C92E9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read keypressData</w:t>
      </w:r>
    </w:p>
    <w:p w14:paraId="6F0C812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case "$keypressData" in</w:t>
      </w:r>
    </w:p>
    <w:p w14:paraId="4DC2FD5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1 )</w:t>
      </w:r>
    </w:p>
    <w:p w14:paraId="4C7E0CE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1AC113D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2 )</w:t>
      </w:r>
    </w:p>
    <w:p w14:paraId="7C23F65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"请输入磁道个数n:"</w:t>
      </w:r>
    </w:p>
    <w:p w14:paraId="0AAEB83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read new_n</w:t>
      </w:r>
    </w:p>
    <w:p w14:paraId="6BDD971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n="${new_n}"</w:t>
      </w:r>
    </w:p>
    <w:p w14:paraId="2EFAB61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"请输入开始磁道号m:"</w:t>
      </w:r>
    </w:p>
    <w:p w14:paraId="6328245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read new_m</w:t>
      </w:r>
    </w:p>
    <w:p w14:paraId="1607CA5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m="${new_m}"</w:t>
      </w:r>
    </w:p>
    <w:p w14:paraId="43EB560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"请输入磁盘访问序列:(长度${n})"</w:t>
      </w:r>
    </w:p>
    <w:p w14:paraId="3650619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read -a new_P</w:t>
      </w:r>
    </w:p>
    <w:p w14:paraId="44BD0B9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TrackOrder=("${new_P[@]}")</w:t>
      </w:r>
    </w:p>
    <w:p w14:paraId="2373687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"请输入磁头移动方向:(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向外</w:t>
      </w:r>
      <w:r w:rsidRPr="00466EFE">
        <w:rPr>
          <w:rFonts w:ascii="宋体" w:hint="eastAsia"/>
          <w:sz w:val="28"/>
          <w:szCs w:val="28"/>
          <w:lang w:val="zh-CN"/>
        </w:rPr>
        <w:t>为1,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向内</w:t>
      </w:r>
      <w:r w:rsidRPr="00466EFE">
        <w:rPr>
          <w:rFonts w:ascii="宋体" w:hint="eastAsia"/>
          <w:sz w:val="28"/>
          <w:szCs w:val="28"/>
          <w:lang w:val="zh-CN"/>
        </w:rPr>
        <w:t>为0)"</w:t>
      </w:r>
    </w:p>
    <w:p w14:paraId="1D7C772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read new_direction</w:t>
      </w:r>
    </w:p>
    <w:p w14:paraId="4AF4C52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direction=new_direction</w:t>
      </w:r>
    </w:p>
    <w:p w14:paraId="2B3D224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6359740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* )</w:t>
      </w:r>
    </w:p>
    <w:p w14:paraId="79C4459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"输入无效,请输入 '1' 或 '2' 选择!"</w:t>
      </w:r>
    </w:p>
    <w:p w14:paraId="79AFB6E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exit</w:t>
      </w:r>
    </w:p>
    <w:p w14:paraId="6507D8F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00C0DF99" w14:textId="5B717DB1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esac</w:t>
      </w:r>
    </w:p>
    <w:p w14:paraId="024EA37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>echo "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算法</w:t>
      </w:r>
      <w:r w:rsidRPr="00466EFE">
        <w:rPr>
          <w:rFonts w:ascii="宋体" w:hint="eastAsia"/>
          <w:sz w:val="28"/>
          <w:szCs w:val="28"/>
          <w:lang w:val="zh-CN"/>
        </w:rPr>
        <w:t>选择: 1-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先来先服</w:t>
      </w:r>
      <w:r w:rsidRPr="00466EFE">
        <w:rPr>
          <w:rFonts w:ascii="宋体" w:hint="eastAsia"/>
          <w:sz w:val="28"/>
          <w:szCs w:val="28"/>
          <w:lang w:val="zh-CN"/>
        </w:rPr>
        <w:t>务FCFS 2-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最短</w:t>
      </w:r>
      <w:r w:rsidRPr="00466EFE">
        <w:rPr>
          <w:rFonts w:ascii="宋体" w:hint="eastAsia"/>
          <w:sz w:val="28"/>
          <w:szCs w:val="28"/>
          <w:lang w:val="zh-CN"/>
        </w:rPr>
        <w:t>寻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道</w:t>
      </w:r>
      <w:r w:rsidRPr="00466EFE">
        <w:rPr>
          <w:rFonts w:ascii="宋体" w:hint="eastAsia"/>
          <w:sz w:val="28"/>
          <w:szCs w:val="28"/>
          <w:lang w:val="zh-CN"/>
        </w:rPr>
        <w:t>时间优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先</w:t>
      </w:r>
      <w:r w:rsidRPr="00466EFE">
        <w:rPr>
          <w:rFonts w:ascii="宋体" w:hint="eastAsia"/>
          <w:sz w:val="28"/>
          <w:szCs w:val="28"/>
          <w:lang w:val="zh-CN"/>
        </w:rPr>
        <w:t>SSTF 3-扫描SCAN 4-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循</w:t>
      </w:r>
      <w:r w:rsidRPr="00466EFE">
        <w:rPr>
          <w:rFonts w:ascii="宋体" w:hint="eastAsia"/>
          <w:sz w:val="28"/>
          <w:szCs w:val="28"/>
          <w:lang w:val="zh-CN"/>
        </w:rPr>
        <w:t>环扫</w:t>
      </w:r>
      <w:r w:rsidRPr="00466EFE">
        <w:rPr>
          <w:rFonts w:ascii="宋体" w:eastAsia="MS Mincho" w:hAnsi="MS Mincho" w:cs="MS Mincho"/>
          <w:sz w:val="28"/>
          <w:szCs w:val="28"/>
          <w:lang w:val="zh-CN"/>
        </w:rPr>
        <w:t>描</w:t>
      </w:r>
      <w:r w:rsidRPr="00466EFE">
        <w:rPr>
          <w:rFonts w:ascii="宋体" w:hint="eastAsia"/>
          <w:sz w:val="28"/>
          <w:szCs w:val="28"/>
          <w:lang w:val="zh-CN"/>
        </w:rPr>
        <w:t>SCAN"</w:t>
      </w:r>
    </w:p>
    <w:p w14:paraId="1DE1A62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read keypressKind</w:t>
      </w:r>
    </w:p>
    <w:p w14:paraId="74B02C0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case "$keypressKind" in</w:t>
      </w:r>
    </w:p>
    <w:p w14:paraId="2595CB6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1 )</w:t>
      </w:r>
    </w:p>
    <w:p w14:paraId="7EA9930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"----------执行先来先服务FCFS算法----------"</w:t>
      </w:r>
    </w:p>
    <w:p w14:paraId="4A7A2E2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FCFS</w:t>
      </w:r>
    </w:p>
    <w:p w14:paraId="4C48D05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206DEC2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2 )</w:t>
      </w:r>
    </w:p>
    <w:p w14:paraId="34097DB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"----------执行最短寻道时间优先SSTF算法----------"</w:t>
      </w:r>
    </w:p>
    <w:p w14:paraId="6B29B93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SSTF</w:t>
      </w:r>
    </w:p>
    <w:p w14:paraId="3AB4437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308DBC4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3 )</w:t>
      </w:r>
    </w:p>
    <w:p w14:paraId="487D77B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"----------执行扫描SCAN算法----------"</w:t>
      </w:r>
    </w:p>
    <w:p w14:paraId="1065911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SCAN</w:t>
      </w:r>
    </w:p>
    <w:p w14:paraId="237C571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742582C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4 )</w:t>
      </w:r>
    </w:p>
    <w:p w14:paraId="5E17682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"----------执行循环扫描SCAN算法----------"</w:t>
      </w:r>
    </w:p>
    <w:p w14:paraId="4302B7C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CYCLESCAN</w:t>
      </w:r>
    </w:p>
    <w:p w14:paraId="5A51BF9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0D30ADD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  <w:t>* )</w:t>
      </w:r>
    </w:p>
    <w:p w14:paraId="1F8A201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 w:hint="eastAsia"/>
          <w:sz w:val="28"/>
          <w:szCs w:val="28"/>
          <w:lang w:val="zh-CN"/>
        </w:rPr>
        <w:tab/>
      </w:r>
      <w:r w:rsidRPr="00466EFE">
        <w:rPr>
          <w:rFonts w:ascii="宋体" w:hint="eastAsia"/>
          <w:sz w:val="28"/>
          <w:szCs w:val="28"/>
          <w:lang w:val="zh-CN"/>
        </w:rPr>
        <w:tab/>
        <w:t>echo "输入无效,请输入 '1' 或 '2' 或 '3' 或 '4' 选择!"</w:t>
      </w:r>
    </w:p>
    <w:p w14:paraId="10FD1BE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exit</w:t>
      </w:r>
    </w:p>
    <w:p w14:paraId="5923F35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ab/>
      </w:r>
      <w:r w:rsidRPr="00466EFE">
        <w:rPr>
          <w:rFonts w:ascii="宋体"/>
          <w:sz w:val="28"/>
          <w:szCs w:val="28"/>
          <w:lang w:val="zh-CN"/>
        </w:rPr>
        <w:tab/>
        <w:t>;;</w:t>
      </w:r>
    </w:p>
    <w:p w14:paraId="17F5EDB6" w14:textId="533C0216" w:rsidR="00D11191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466EFE">
        <w:rPr>
          <w:rFonts w:ascii="宋体"/>
          <w:sz w:val="28"/>
          <w:szCs w:val="28"/>
          <w:lang w:val="zh-CN"/>
        </w:rPr>
        <w:t>esac</w:t>
      </w:r>
    </w:p>
    <w:p w14:paraId="241DD4DB" w14:textId="50AD1DE8" w:rsidR="00A461BC" w:rsidRPr="00A461BC" w:rsidRDefault="00A461BC" w:rsidP="00466EFE">
      <w:pPr>
        <w:autoSpaceDE w:val="0"/>
        <w:autoSpaceDN w:val="0"/>
        <w:adjustRightInd w:val="0"/>
        <w:spacing w:line="240" w:lineRule="auto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</w:t>
      </w:r>
      <w:r>
        <w:rPr>
          <w:rFonts w:ascii="宋体" w:cs="宋体"/>
          <w:sz w:val="28"/>
          <w:szCs w:val="28"/>
          <w:lang w:val="zh-CN"/>
        </w:rPr>
        <w:t>func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7317F3DE" w14:textId="7CAB8746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#! /bin/bash</w:t>
      </w:r>
    </w:p>
    <w:p w14:paraId="78F3763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ININT(){</w:t>
      </w:r>
    </w:p>
    <w:p w14:paraId="2F0A416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declare -a MoveDistance</w:t>
      </w:r>
    </w:p>
    <w:p w14:paraId="377B827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declare AverageDistance</w:t>
      </w:r>
    </w:p>
    <w:p w14:paraId="18486FE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declare abs_result</w:t>
      </w:r>
    </w:p>
    <w:p w14:paraId="6ED0FCCD" w14:textId="12F5D9A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627F411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>#计算两个值的绝对值</w:t>
      </w:r>
    </w:p>
    <w:p w14:paraId="46F078C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abs(){</w:t>
      </w:r>
    </w:p>
    <w:p w14:paraId="125736D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第一个数大于等于第二个数</w:t>
      </w:r>
    </w:p>
    <w:p w14:paraId="36DF1B2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"$1" -ge "$2" ]]; then</w:t>
      </w:r>
    </w:p>
    <w:p w14:paraId="2820E96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abs_result=$[$1-$2]</w:t>
      </w:r>
    </w:p>
    <w:p w14:paraId="11A7E10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return 0</w:t>
      </w:r>
    </w:p>
    <w:p w14:paraId="707088A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第一个数小于第二个数</w:t>
      </w:r>
    </w:p>
    <w:p w14:paraId="2836867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else</w:t>
      </w:r>
    </w:p>
    <w:p w14:paraId="4ED083E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abs_result=$[$2-$1]</w:t>
      </w:r>
    </w:p>
    <w:p w14:paraId="3062040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return 1</w:t>
      </w:r>
    </w:p>
    <w:p w14:paraId="3B4032D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fi</w:t>
      </w:r>
    </w:p>
    <w:p w14:paraId="082D7D0C" w14:textId="656947D6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5422EFC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>#</w:t>
      </w:r>
      <w:r w:rsidRPr="00466EFE">
        <w:rPr>
          <w:rFonts w:ascii="宋体" w:eastAsia="MS Mincho" w:hAnsi="MS Mincho" w:cs="MS Mincho"/>
          <w:sz w:val="28"/>
          <w:szCs w:val="28"/>
        </w:rPr>
        <w:t>先来先服</w:t>
      </w:r>
      <w:r w:rsidRPr="00466EFE">
        <w:rPr>
          <w:rFonts w:ascii="宋体" w:hint="eastAsia"/>
          <w:sz w:val="28"/>
          <w:szCs w:val="28"/>
        </w:rPr>
        <w:t>务FCFS</w:t>
      </w:r>
    </w:p>
    <w:p w14:paraId="5B567F6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FCFS(){</w:t>
      </w:r>
    </w:p>
    <w:p w14:paraId="2061D2B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start="$m"</w:t>
      </w:r>
    </w:p>
    <w:p w14:paraId="63DE1AA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totalLength=0</w:t>
      </w:r>
    </w:p>
    <w:p w14:paraId="5AB0BCB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开始磁道号</w:t>
      </w:r>
      <w:r w:rsidRPr="00466EFE">
        <w:rPr>
          <w:rFonts w:ascii="宋体" w:hint="eastAsia"/>
          <w:sz w:val="28"/>
          <w:szCs w:val="28"/>
        </w:rPr>
        <w:t>:  ${start}"</w:t>
      </w:r>
    </w:p>
    <w:p w14:paraId="4944F96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for i in `seq 0 $[$n-1]`; do</w:t>
      </w:r>
    </w:p>
    <w:p w14:paraId="7621738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7C5922C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02993E4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4BF73D5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66F88BF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start=${TrackOrder[$i]}</w:t>
      </w:r>
    </w:p>
    <w:p w14:paraId="681D97E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5258923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done</w:t>
      </w:r>
    </w:p>
    <w:p w14:paraId="2AED3A8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69EAB63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</w:p>
    <w:p w14:paraId="2A1AD2C3" w14:textId="6DE781BE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62145D2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>#</w:t>
      </w:r>
      <w:r w:rsidRPr="00466EFE">
        <w:rPr>
          <w:rFonts w:ascii="宋体" w:eastAsia="MS Mincho" w:hAnsi="MS Mincho" w:cs="MS Mincho"/>
          <w:sz w:val="28"/>
          <w:szCs w:val="28"/>
        </w:rPr>
        <w:t>最短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时间优</w:t>
      </w:r>
      <w:r w:rsidRPr="00466EFE">
        <w:rPr>
          <w:rFonts w:ascii="宋体" w:eastAsia="MS Mincho" w:hAnsi="MS Mincho" w:cs="MS Mincho"/>
          <w:sz w:val="28"/>
          <w:szCs w:val="28"/>
        </w:rPr>
        <w:t>先</w:t>
      </w:r>
      <w:r w:rsidRPr="00466EFE">
        <w:rPr>
          <w:rFonts w:ascii="宋体" w:hint="eastAsia"/>
          <w:sz w:val="28"/>
          <w:szCs w:val="28"/>
        </w:rPr>
        <w:t>SSTF</w:t>
      </w:r>
    </w:p>
    <w:p w14:paraId="4245901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SSTF(){</w:t>
      </w:r>
    </w:p>
    <w:p w14:paraId="01B642D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start="$m"</w:t>
      </w:r>
    </w:p>
    <w:p w14:paraId="482EDC3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totalLength=0</w:t>
      </w:r>
    </w:p>
    <w:p w14:paraId="48C306F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tempTrackOrder=("${TrackOrder[@]}")</w:t>
      </w:r>
    </w:p>
    <w:p w14:paraId="7CEF328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最近的磁道号</w:t>
      </w:r>
    </w:p>
    <w:p w14:paraId="7F726E7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shortestIndex=-1</w:t>
      </w:r>
    </w:p>
    <w:p w14:paraId="640483C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开始磁道号</w:t>
      </w:r>
      <w:r w:rsidRPr="00466EFE">
        <w:rPr>
          <w:rFonts w:ascii="宋体" w:hint="eastAsia"/>
          <w:sz w:val="28"/>
          <w:szCs w:val="28"/>
        </w:rPr>
        <w:t>:  ${start}"</w:t>
      </w:r>
    </w:p>
    <w:p w14:paraId="1C412EB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for i in `seq 0 $[$n-1]`; do</w:t>
      </w:r>
    </w:p>
    <w:p w14:paraId="0BA9AA6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定</w:t>
      </w:r>
      <w:r w:rsidRPr="00466EFE">
        <w:rPr>
          <w:rFonts w:ascii="宋体" w:hint="eastAsia"/>
          <w:sz w:val="28"/>
          <w:szCs w:val="28"/>
        </w:rPr>
        <w:t>义</w:t>
      </w:r>
      <w:r w:rsidRPr="00466EFE">
        <w:rPr>
          <w:rFonts w:ascii="宋体" w:eastAsia="MS Mincho" w:hAnsi="MS Mincho" w:cs="MS Mincho"/>
          <w:sz w:val="28"/>
          <w:szCs w:val="28"/>
        </w:rPr>
        <w:t>最近距离</w:t>
      </w:r>
    </w:p>
    <w:p w14:paraId="06FBD4D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shortestLength=999</w:t>
      </w:r>
    </w:p>
    <w:p w14:paraId="062018C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#寻找最近的磁道</w:t>
      </w:r>
    </w:p>
    <w:p w14:paraId="1862CB9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j in `seq 0 $[$n-1]`; do</w:t>
      </w:r>
    </w:p>
    <w:p w14:paraId="2128C55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if [[ "${tempTrackOrder[$j]}" -eq -999 ]]; then</w:t>
      </w:r>
    </w:p>
    <w:p w14:paraId="34271C2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continue</w:t>
      </w:r>
    </w:p>
    <w:p w14:paraId="5B70E36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fi</w:t>
      </w:r>
    </w:p>
    <w:p w14:paraId="14D1E12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${tempTrackOrder[$j]}</w:t>
      </w:r>
    </w:p>
    <w:p w14:paraId="52B882F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if [[ "${shortestLength}" -gt  "${abs_result}" ]]; then</w:t>
      </w:r>
    </w:p>
    <w:p w14:paraId="0B85351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shortestLength="${abs_result}"</w:t>
      </w:r>
    </w:p>
    <w:p w14:paraId="10529AC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shortestIndex="$j"</w:t>
      </w:r>
    </w:p>
    <w:p w14:paraId="4C07D16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fi</w:t>
      </w:r>
    </w:p>
    <w:p w14:paraId="3343C247" w14:textId="7284DB8C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done</w:t>
      </w:r>
    </w:p>
    <w:p w14:paraId="4980F84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:\t${tempTrackOrder[${shortestIndex}]}"</w:t>
      </w:r>
    </w:p>
    <w:p w14:paraId="73C2B25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${tempTrackOrder[${shortestIndex}]}</w:t>
      </w:r>
    </w:p>
    <w:p w14:paraId="0F414E1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575D73B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372DFA0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start=${tempTrackOrder[${shortestIndex}]}</w:t>
      </w:r>
    </w:p>
    <w:p w14:paraId="79DD5BE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tempTrackOrder[${shortestIndex}]=-999</w:t>
      </w:r>
    </w:p>
    <w:p w14:paraId="3C1C38D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21BE3EB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done</w:t>
      </w:r>
    </w:p>
    <w:p w14:paraId="1A79CB4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4D791F5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  <w:r w:rsidRPr="00466EFE">
        <w:rPr>
          <w:rFonts w:ascii="宋体" w:hint="eastAsia"/>
          <w:sz w:val="28"/>
          <w:szCs w:val="28"/>
        </w:rPr>
        <w:tab/>
      </w:r>
    </w:p>
    <w:p w14:paraId="512D6B37" w14:textId="0BF5DF51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5677005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>#</w:t>
      </w:r>
      <w:r w:rsidRPr="00466EFE">
        <w:rPr>
          <w:rFonts w:ascii="宋体" w:eastAsia="MS Mincho" w:hAnsi="MS Mincho" w:cs="MS Mincho"/>
          <w:sz w:val="28"/>
          <w:szCs w:val="28"/>
        </w:rPr>
        <w:t>排序从小到大</w:t>
      </w:r>
    </w:p>
    <w:p w14:paraId="2E54B78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SORT(){</w:t>
      </w:r>
    </w:p>
    <w:p w14:paraId="0311E9E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tempTrackOrder=("${TrackOrder[@]}")</w:t>
      </w:r>
    </w:p>
    <w:p w14:paraId="6145E77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for i in `seq 0 $[$n-1]`; do</w:t>
      </w:r>
    </w:p>
    <w:p w14:paraId="51CD260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MIN=999</w:t>
      </w:r>
    </w:p>
    <w:p w14:paraId="4637F58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MIN_Index=0</w:t>
      </w:r>
    </w:p>
    <w:p w14:paraId="6BD38EA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j in `seq 0 $[$n-1]`; do</w:t>
      </w:r>
    </w:p>
    <w:p w14:paraId="2E15004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if [[ "${MIN}" -gt "${tempTrackOrder[$j]}" ]]; then</w:t>
      </w:r>
    </w:p>
    <w:p w14:paraId="76B95D3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MIN=${tempTrackOrder[$j]}</w:t>
      </w:r>
    </w:p>
    <w:p w14:paraId="4039FF9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MIN_Index=$j</w:t>
      </w:r>
    </w:p>
    <w:p w14:paraId="0C1014F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fi</w:t>
      </w:r>
    </w:p>
    <w:p w14:paraId="6000DC8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1C1A46D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tempTrackOrder[${MIN_Index}]=999</w:t>
      </w:r>
    </w:p>
    <w:p w14:paraId="371BBD3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TrackOrder[$i]="${MIN}"</w:t>
      </w:r>
    </w:p>
    <w:p w14:paraId="3E3668B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done</w:t>
      </w:r>
    </w:p>
    <w:p w14:paraId="7E648C55" w14:textId="418AFC1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7268A13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>#扫描SCAN</w:t>
      </w:r>
    </w:p>
    <w:p w14:paraId="32FEDE3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SCAN(){</w:t>
      </w:r>
    </w:p>
    <w:p w14:paraId="769F558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SORT</w:t>
      </w:r>
    </w:p>
    <w:p w14:paraId="59A0A6F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start="$m"</w:t>
      </w:r>
    </w:p>
    <w:p w14:paraId="0332D91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totalLength=0</w:t>
      </w:r>
    </w:p>
    <w:p w14:paraId="50BFA63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开始磁道号</w:t>
      </w:r>
      <w:r w:rsidRPr="00466EFE">
        <w:rPr>
          <w:rFonts w:ascii="宋体" w:hint="eastAsia"/>
          <w:sz w:val="28"/>
          <w:szCs w:val="28"/>
        </w:rPr>
        <w:t>:  ${start}"</w:t>
      </w:r>
    </w:p>
    <w:p w14:paraId="6357874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当开始磁道号</w:t>
      </w:r>
      <w:r w:rsidRPr="00466EFE">
        <w:rPr>
          <w:rFonts w:ascii="宋体" w:hint="eastAsia"/>
          <w:sz w:val="28"/>
          <w:szCs w:val="28"/>
        </w:rPr>
        <w:t>m最小</w:t>
      </w:r>
    </w:p>
    <w:p w14:paraId="2FEDD21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"${start}" -lt "${TrackOrder[0]}" ]]; then</w:t>
      </w:r>
    </w:p>
    <w:p w14:paraId="51A081C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i in `seq 0 $[$n-1]`; do</w:t>
      </w:r>
    </w:p>
    <w:p w14:paraId="159FCAE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2E387D7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48327E9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542E8B4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18A2977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3098595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5FA8142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4E1AFDA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7C82D54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  <w:r w:rsidRPr="00466EFE">
        <w:rPr>
          <w:rFonts w:ascii="宋体" w:hint="eastAsia"/>
          <w:sz w:val="28"/>
          <w:szCs w:val="28"/>
        </w:rPr>
        <w:tab/>
      </w:r>
    </w:p>
    <w:p w14:paraId="423DC3B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return</w:t>
      </w:r>
    </w:p>
    <w:p w14:paraId="5689132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fi</w:t>
      </w:r>
    </w:p>
    <w:p w14:paraId="63B16FD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当开始磁道号</w:t>
      </w:r>
      <w:r w:rsidRPr="00466EFE">
        <w:rPr>
          <w:rFonts w:ascii="宋体" w:hint="eastAsia"/>
          <w:sz w:val="28"/>
          <w:szCs w:val="28"/>
        </w:rPr>
        <w:t>m最大</w:t>
      </w:r>
    </w:p>
    <w:p w14:paraId="291BE09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"${start}" -gt "${TrackOrder[$[$n-1]]}" ]]; then</w:t>
      </w:r>
    </w:p>
    <w:p w14:paraId="2D850DF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$[$n-1]; i &gt;= 0; i-- )); do</w:t>
      </w:r>
    </w:p>
    <w:p w14:paraId="6475FDF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1D9CFE3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2AD260A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63D1944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7A31F31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69483D0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135B31C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2C927F0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0B1F3B0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</w:p>
    <w:p w14:paraId="48286A7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return</w:t>
      </w:r>
    </w:p>
    <w:p w14:paraId="51881DE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fi</w:t>
      </w:r>
    </w:p>
    <w:p w14:paraId="6DF12C1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当开始磁道号在中</w:t>
      </w:r>
      <w:r w:rsidRPr="00466EFE">
        <w:rPr>
          <w:rFonts w:ascii="宋体" w:hint="eastAsia"/>
          <w:sz w:val="28"/>
          <w:szCs w:val="28"/>
        </w:rPr>
        <w:t>间,寻找稍大的位置Index</w:t>
      </w:r>
    </w:p>
    <w:p w14:paraId="58357F7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midIndex=-1</w:t>
      </w:r>
    </w:p>
    <w:p w14:paraId="1768D87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for i in `seq 0 $[$n-1]`; do</w:t>
      </w:r>
    </w:p>
    <w:p w14:paraId="2C45495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if [[ "$m" -lt "${TrackOrder[$i]}" ]]; then</w:t>
      </w:r>
    </w:p>
    <w:p w14:paraId="791A541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midIndex="$i"</w:t>
      </w:r>
    </w:p>
    <w:p w14:paraId="02198C0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break</w:t>
      </w:r>
    </w:p>
    <w:p w14:paraId="291E3BC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fi</w:t>
      </w:r>
    </w:p>
    <w:p w14:paraId="07E7A9C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done</w:t>
      </w:r>
    </w:p>
    <w:p w14:paraId="5D68B3B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根据</w:t>
      </w:r>
      <w:r w:rsidRPr="00466EFE">
        <w:rPr>
          <w:rFonts w:ascii="宋体" w:hint="eastAsia"/>
          <w:sz w:val="28"/>
          <w:szCs w:val="28"/>
        </w:rPr>
        <w:t>direction判断方向</w:t>
      </w:r>
    </w:p>
    <w:p w14:paraId="14C2984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#1时向外</w:t>
      </w:r>
    </w:p>
    <w:p w14:paraId="08594CE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"${direction}" -eq 1 ]]; then</w:t>
      </w:r>
    </w:p>
    <w:p w14:paraId="64E8746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${midIndex}; i &lt; ${n}; i++ )); do</w:t>
      </w:r>
    </w:p>
    <w:p w14:paraId="44C6E45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1D31E12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1D9753F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517CC01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39E1DCE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28E4DD7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6F10091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553AD8A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$[${midIndex}-1]; i &gt;= 0; i-- )); do</w:t>
      </w:r>
    </w:p>
    <w:p w14:paraId="4D9587C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7C85ED3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38E9A18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75E7B14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5489ECA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4A49A60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06742E9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322B557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437A28B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</w:p>
    <w:p w14:paraId="4079E68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#0时向内</w:t>
      </w:r>
    </w:p>
    <w:p w14:paraId="1F8E8DC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elif [[ "${direction}" -eq 0 ]]; then</w:t>
      </w:r>
    </w:p>
    <w:p w14:paraId="3AE2145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$[${midIndex}-1]; i &gt;= 0; i-- )); do</w:t>
      </w:r>
    </w:p>
    <w:p w14:paraId="0E33098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570225B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086CA50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4B030FE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4F86B48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7DC8E9D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1FC104C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</w:p>
    <w:p w14:paraId="4AE0139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${midIndex}; i &lt; ${n}; i++ )); do</w:t>
      </w:r>
    </w:p>
    <w:p w14:paraId="115C598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1EE3696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1550958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4F860DF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64D2FBC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0D12A1F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1EDD61C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2DFD7E6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70E68D6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 xml:space="preserve">:\t${AverageDistance}" </w:t>
      </w:r>
    </w:p>
    <w:p w14:paraId="57CBA8C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else</w:t>
      </w:r>
    </w:p>
    <w:p w14:paraId="3B166D4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"</w:t>
      </w:r>
      <w:r w:rsidRPr="00466EFE">
        <w:rPr>
          <w:rFonts w:ascii="宋体" w:eastAsia="MS Mincho" w:hAnsi="MS Mincho" w:cs="MS Mincho"/>
          <w:sz w:val="28"/>
          <w:szCs w:val="28"/>
        </w:rPr>
        <w:t>方向</w:t>
      </w:r>
      <w:r w:rsidRPr="00466EFE">
        <w:rPr>
          <w:rFonts w:ascii="宋体" w:hint="eastAsia"/>
          <w:sz w:val="28"/>
          <w:szCs w:val="28"/>
        </w:rPr>
        <w:t>错误! '1'时向外 '0'向内."</w:t>
      </w:r>
    </w:p>
    <w:p w14:paraId="666A085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fi</w:t>
      </w:r>
    </w:p>
    <w:p w14:paraId="1A5EF073" w14:textId="19F405B0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473B316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>#</w:t>
      </w:r>
      <w:r w:rsidRPr="00466EFE">
        <w:rPr>
          <w:rFonts w:ascii="宋体" w:eastAsia="MS Mincho" w:hAnsi="MS Mincho" w:cs="MS Mincho"/>
          <w:sz w:val="28"/>
          <w:szCs w:val="28"/>
        </w:rPr>
        <w:t>循</w:t>
      </w:r>
      <w:r w:rsidRPr="00466EFE">
        <w:rPr>
          <w:rFonts w:ascii="宋体" w:hint="eastAsia"/>
          <w:sz w:val="28"/>
          <w:szCs w:val="28"/>
        </w:rPr>
        <w:t>环扫</w:t>
      </w:r>
      <w:r w:rsidRPr="00466EFE">
        <w:rPr>
          <w:rFonts w:ascii="宋体" w:eastAsia="MS Mincho" w:hAnsi="MS Mincho" w:cs="MS Mincho"/>
          <w:sz w:val="28"/>
          <w:szCs w:val="28"/>
        </w:rPr>
        <w:t>描</w:t>
      </w:r>
      <w:r w:rsidRPr="00466EFE">
        <w:rPr>
          <w:rFonts w:ascii="宋体" w:hint="eastAsia"/>
          <w:sz w:val="28"/>
          <w:szCs w:val="28"/>
        </w:rPr>
        <w:t>SCAN</w:t>
      </w:r>
    </w:p>
    <w:p w14:paraId="44E272F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CYCLESCAN(){</w:t>
      </w:r>
    </w:p>
    <w:p w14:paraId="3E622D7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SORT</w:t>
      </w:r>
    </w:p>
    <w:p w14:paraId="577670F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start="$m"</w:t>
      </w:r>
    </w:p>
    <w:p w14:paraId="75D7910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local totalLength=0</w:t>
      </w:r>
    </w:p>
    <w:p w14:paraId="0C608AFA" w14:textId="758F6A75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开始磁道号</w:t>
      </w:r>
      <w:r w:rsidRPr="00466EFE">
        <w:rPr>
          <w:rFonts w:ascii="宋体" w:hint="eastAsia"/>
          <w:sz w:val="28"/>
          <w:szCs w:val="28"/>
        </w:rPr>
        <w:t>:  ${start}"</w:t>
      </w:r>
    </w:p>
    <w:p w14:paraId="6EC0442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开始磁道号在两</w:t>
      </w:r>
      <w:r w:rsidRPr="00466EFE">
        <w:rPr>
          <w:rFonts w:ascii="宋体" w:hint="eastAsia"/>
          <w:sz w:val="28"/>
          <w:szCs w:val="28"/>
        </w:rPr>
        <w:t>侧时结</w:t>
      </w:r>
      <w:r w:rsidRPr="00466EFE">
        <w:rPr>
          <w:rFonts w:ascii="宋体" w:eastAsia="MS Mincho" w:hAnsi="MS Mincho" w:cs="MS Mincho"/>
          <w:sz w:val="28"/>
          <w:szCs w:val="28"/>
        </w:rPr>
        <w:t>果一致</w:t>
      </w:r>
      <w:r w:rsidRPr="00466EFE">
        <w:rPr>
          <w:rFonts w:ascii="宋体" w:hint="eastAsia"/>
          <w:sz w:val="28"/>
          <w:szCs w:val="28"/>
        </w:rPr>
        <w:t>,</w:t>
      </w:r>
      <w:r w:rsidRPr="00466EFE">
        <w:rPr>
          <w:rFonts w:ascii="宋体" w:eastAsia="MS Mincho" w:hAnsi="MS Mincho" w:cs="MS Mincho"/>
          <w:sz w:val="28"/>
          <w:szCs w:val="28"/>
        </w:rPr>
        <w:t>默</w:t>
      </w:r>
      <w:r w:rsidRPr="00466EFE">
        <w:rPr>
          <w:rFonts w:ascii="宋体" w:hint="eastAsia"/>
          <w:sz w:val="28"/>
          <w:szCs w:val="28"/>
        </w:rPr>
        <w:t>认0,</w:t>
      </w:r>
      <w:r w:rsidRPr="00466EFE">
        <w:rPr>
          <w:rFonts w:ascii="宋体" w:eastAsia="MS Mincho" w:hAnsi="MS Mincho" w:cs="MS Mincho"/>
          <w:sz w:val="28"/>
          <w:szCs w:val="28"/>
        </w:rPr>
        <w:t>不在两端</w:t>
      </w:r>
    </w:p>
    <w:p w14:paraId="61027F6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Judge=0</w:t>
      </w:r>
    </w:p>
    <w:p w14:paraId="37DD7A8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当开始磁道号</w:t>
      </w:r>
      <w:r w:rsidRPr="00466EFE">
        <w:rPr>
          <w:rFonts w:ascii="宋体" w:hint="eastAsia"/>
          <w:sz w:val="28"/>
          <w:szCs w:val="28"/>
        </w:rPr>
        <w:t>m最小</w:t>
      </w:r>
    </w:p>
    <w:p w14:paraId="46B2D2D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"${start}" -lt "${TrackOrder[0]}" ]]; then</w:t>
      </w:r>
    </w:p>
    <w:p w14:paraId="554FE36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Judge=1</w:t>
      </w:r>
    </w:p>
    <w:p w14:paraId="74D43AC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fi</w:t>
      </w:r>
    </w:p>
    <w:p w14:paraId="0CDF423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当开始磁道号</w:t>
      </w:r>
      <w:r w:rsidRPr="00466EFE">
        <w:rPr>
          <w:rFonts w:ascii="宋体" w:hint="eastAsia"/>
          <w:sz w:val="28"/>
          <w:szCs w:val="28"/>
        </w:rPr>
        <w:t>m最大</w:t>
      </w:r>
    </w:p>
    <w:p w14:paraId="6BFB860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"${start}" -gt "${TrackOrder[$[$n-1]]}" ]]; then</w:t>
      </w:r>
    </w:p>
    <w:p w14:paraId="2B50A84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Judge=1</w:t>
      </w:r>
    </w:p>
    <w:p w14:paraId="5DDB0A57" w14:textId="410DA48B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ab/>
        <w:t>fi</w:t>
      </w:r>
    </w:p>
    <w:p w14:paraId="3728829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"${Judge}" -eq 1 ]]; then</w:t>
      </w:r>
    </w:p>
    <w:p w14:paraId="2826FD0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#1时向外</w:t>
      </w:r>
    </w:p>
    <w:p w14:paraId="7AC4C58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if [[ "${direction}" -eq 1 ]]; then</w:t>
      </w:r>
    </w:p>
    <w:p w14:paraId="69DAFF1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i in `seq 0 $[$n-1]`; do</w:t>
      </w:r>
    </w:p>
    <w:p w14:paraId="117A26E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163308D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3EE6FE4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3EB6431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7138738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1DB5591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512786D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746BFA5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6D706D9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  <w:r w:rsidRPr="00466EFE">
        <w:rPr>
          <w:rFonts w:ascii="宋体" w:hint="eastAsia"/>
          <w:sz w:val="28"/>
          <w:szCs w:val="28"/>
        </w:rPr>
        <w:tab/>
      </w:r>
    </w:p>
    <w:p w14:paraId="0D2A2A4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return</w:t>
      </w:r>
    </w:p>
    <w:p w14:paraId="25A4C49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#0时向内</w:t>
      </w:r>
    </w:p>
    <w:p w14:paraId="3D1632F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elif [[ "${direction}" -eq 0 ]]; then</w:t>
      </w:r>
    </w:p>
    <w:p w14:paraId="17AEE9D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$[$n-1]; i &gt;= 0; i-- )); do</w:t>
      </w:r>
    </w:p>
    <w:p w14:paraId="2C4E372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4FA6764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401595C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1720E94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64A1789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219D37F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2778CE2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60899CA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1A4CE2B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</w:p>
    <w:p w14:paraId="12A1FA4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return</w:t>
      </w:r>
    </w:p>
    <w:p w14:paraId="6B0AEB9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else</w:t>
      </w:r>
    </w:p>
    <w:p w14:paraId="1CFD582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"</w:t>
      </w:r>
      <w:r w:rsidRPr="00466EFE">
        <w:rPr>
          <w:rFonts w:ascii="宋体" w:eastAsia="MS Mincho" w:hAnsi="MS Mincho" w:cs="MS Mincho"/>
          <w:sz w:val="28"/>
          <w:szCs w:val="28"/>
        </w:rPr>
        <w:t>方向</w:t>
      </w:r>
      <w:r w:rsidRPr="00466EFE">
        <w:rPr>
          <w:rFonts w:ascii="宋体" w:hint="eastAsia"/>
          <w:sz w:val="28"/>
          <w:szCs w:val="28"/>
        </w:rPr>
        <w:t>错误! '1'时向外 '0'向内."</w:t>
      </w:r>
    </w:p>
    <w:p w14:paraId="3E2C791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fi</w:t>
      </w:r>
    </w:p>
    <w:p w14:paraId="4B2EFAF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fi</w:t>
      </w:r>
    </w:p>
    <w:p w14:paraId="645DCC3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当开始磁道号在中</w:t>
      </w:r>
      <w:r w:rsidRPr="00466EFE">
        <w:rPr>
          <w:rFonts w:ascii="宋体" w:hint="eastAsia"/>
          <w:sz w:val="28"/>
          <w:szCs w:val="28"/>
        </w:rPr>
        <w:t>间,寻找稍大的位置Index</w:t>
      </w:r>
    </w:p>
    <w:p w14:paraId="7D710E1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midIndex=-1</w:t>
      </w:r>
    </w:p>
    <w:p w14:paraId="7536383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for i in `seq 0 $[$n-1]`; do</w:t>
      </w:r>
    </w:p>
    <w:p w14:paraId="3C18325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if [[ "$m" -lt "${TrackOrder[$i]}" ]]; then</w:t>
      </w:r>
    </w:p>
    <w:p w14:paraId="074FCD4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midIndex="$i"</w:t>
      </w:r>
    </w:p>
    <w:p w14:paraId="1B840EC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break</w:t>
      </w:r>
    </w:p>
    <w:p w14:paraId="343832F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fi</w:t>
      </w:r>
    </w:p>
    <w:p w14:paraId="6B086142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done</w:t>
      </w:r>
    </w:p>
    <w:p w14:paraId="3B8802E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</w:t>
      </w:r>
      <w:r w:rsidRPr="00466EFE">
        <w:rPr>
          <w:rFonts w:ascii="宋体" w:eastAsia="MS Mincho" w:hAnsi="MS Mincho" w:cs="MS Mincho"/>
          <w:sz w:val="28"/>
          <w:szCs w:val="28"/>
        </w:rPr>
        <w:t>根据</w:t>
      </w:r>
      <w:r w:rsidRPr="00466EFE">
        <w:rPr>
          <w:rFonts w:ascii="宋体" w:hint="eastAsia"/>
          <w:sz w:val="28"/>
          <w:szCs w:val="28"/>
        </w:rPr>
        <w:t>direction判断方向</w:t>
      </w:r>
    </w:p>
    <w:p w14:paraId="6BE467B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#1时向外</w:t>
      </w:r>
    </w:p>
    <w:p w14:paraId="346B5409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if [[ "${direction}" -eq 1 ]]; then</w:t>
      </w:r>
    </w:p>
    <w:p w14:paraId="1483A9A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${midIndex}; i &lt; ${n}; i++ )); do</w:t>
      </w:r>
    </w:p>
    <w:p w14:paraId="1A0F162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4FD0898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0E394AA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46F1A22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3EE5FEC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186B8E2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713A408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62CAF96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0; i &lt; ${midIndex}; i++ )); do</w:t>
      </w:r>
    </w:p>
    <w:p w14:paraId="1FCF97D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7A01441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1D9DDB2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4BEE4FC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1078280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6CA3F24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68934D6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760E970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28C4E37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>:\t${AverageDistance}"</w:t>
      </w:r>
    </w:p>
    <w:p w14:paraId="2457839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  <w:t>#0时向内</w:t>
      </w:r>
    </w:p>
    <w:p w14:paraId="4C5FB0D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elif [[ "${direction}" -eq 0 ]]; then</w:t>
      </w:r>
    </w:p>
    <w:p w14:paraId="0E0EF28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$[${midIndex}-1]; i &gt;= 0; i-- )); do</w:t>
      </w:r>
    </w:p>
    <w:p w14:paraId="6E7C0700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27258DE7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66C196F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2BCA00A3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7F8744C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036779A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33B2442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</w:p>
    <w:p w14:paraId="58ED28CA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for (( i = $[${n}-1]; i &gt;= ${midIndex}; i-- )); do</w:t>
      </w:r>
    </w:p>
    <w:p w14:paraId="1D42B60F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-ne "</w:t>
      </w:r>
      <w:r w:rsidRPr="00466EFE">
        <w:rPr>
          <w:rFonts w:ascii="宋体" w:eastAsia="MS Mincho" w:hAnsi="MS Mincho" w:cs="MS Mincho"/>
          <w:sz w:val="28"/>
          <w:szCs w:val="28"/>
        </w:rPr>
        <w:t>被</w:t>
      </w:r>
      <w:r w:rsidRPr="00466EFE">
        <w:rPr>
          <w:rFonts w:ascii="宋体" w:hint="eastAsia"/>
          <w:sz w:val="28"/>
          <w:szCs w:val="28"/>
        </w:rPr>
        <w:t>访问</w:t>
      </w:r>
      <w:r w:rsidRPr="00466EFE">
        <w:rPr>
          <w:rFonts w:ascii="宋体" w:eastAsia="MS Mincho" w:hAnsi="MS Mincho" w:cs="MS Mincho"/>
          <w:sz w:val="28"/>
          <w:szCs w:val="28"/>
        </w:rPr>
        <w:t>的下一个磁道号</w:t>
      </w:r>
      <w:r w:rsidRPr="00466EFE">
        <w:rPr>
          <w:rFonts w:ascii="宋体" w:hint="eastAsia"/>
          <w:sz w:val="28"/>
          <w:szCs w:val="28"/>
        </w:rPr>
        <w:t>:\t${TrackOrder[$i]}"</w:t>
      </w:r>
    </w:p>
    <w:p w14:paraId="234F2DC6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abs ${start} ${TrackOrder[$i]}</w:t>
      </w:r>
    </w:p>
    <w:p w14:paraId="2F9BD3F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MoveDistance[$i]=${abs_result}</w:t>
      </w:r>
    </w:p>
    <w:p w14:paraId="08200FD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totalLength=$[${totalLength}+${abs_result}]</w:t>
      </w:r>
    </w:p>
    <w:p w14:paraId="510D564B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start="${TrackOrder[$i]}"</w:t>
      </w:r>
    </w:p>
    <w:p w14:paraId="07B46041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"\t</w:t>
      </w:r>
      <w:r w:rsidRPr="00466EFE">
        <w:rPr>
          <w:rFonts w:ascii="宋体" w:eastAsia="MS Mincho" w:hAnsi="MS Mincho" w:cs="MS Mincho"/>
          <w:sz w:val="28"/>
          <w:szCs w:val="28"/>
        </w:rPr>
        <w:t>移</w:t>
      </w:r>
      <w:r w:rsidRPr="00466EFE">
        <w:rPr>
          <w:rFonts w:ascii="宋体" w:hint="eastAsia"/>
          <w:sz w:val="28"/>
          <w:szCs w:val="28"/>
        </w:rPr>
        <w:t>动</w:t>
      </w:r>
      <w:r w:rsidRPr="00466EFE">
        <w:rPr>
          <w:rFonts w:ascii="宋体" w:eastAsia="MS Mincho" w:hAnsi="MS Mincho" w:cs="MS Mincho"/>
          <w:sz w:val="28"/>
          <w:szCs w:val="28"/>
        </w:rPr>
        <w:t>距离</w:t>
      </w:r>
      <w:r w:rsidRPr="00466EFE">
        <w:rPr>
          <w:rFonts w:ascii="宋体" w:hint="eastAsia"/>
          <w:sz w:val="28"/>
          <w:szCs w:val="28"/>
        </w:rPr>
        <w:t>:   ${MoveDistance[$i]}"</w:t>
      </w:r>
    </w:p>
    <w:p w14:paraId="2DDD4B65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done</w:t>
      </w:r>
    </w:p>
    <w:p w14:paraId="1DA23ADC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</w:r>
      <w:r w:rsidRPr="00466EFE">
        <w:rPr>
          <w:rFonts w:ascii="宋体"/>
          <w:sz w:val="28"/>
          <w:szCs w:val="28"/>
        </w:rPr>
        <w:tab/>
        <w:t>AverageDistance=$(echo "scale=${sc};${totalLength}/${n}"|bc)</w:t>
      </w:r>
    </w:p>
    <w:p w14:paraId="73B8C33D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-e "</w:t>
      </w:r>
      <w:r w:rsidRPr="00466EFE">
        <w:rPr>
          <w:rFonts w:ascii="宋体" w:eastAsia="MS Mincho" w:hAnsi="MS Mincho" w:cs="MS Mincho"/>
          <w:sz w:val="28"/>
          <w:szCs w:val="28"/>
        </w:rPr>
        <w:t>平均</w:t>
      </w:r>
      <w:r w:rsidRPr="00466EFE">
        <w:rPr>
          <w:rFonts w:ascii="宋体" w:hint="eastAsia"/>
          <w:sz w:val="28"/>
          <w:szCs w:val="28"/>
        </w:rPr>
        <w:t>寻</w:t>
      </w:r>
      <w:r w:rsidRPr="00466EFE">
        <w:rPr>
          <w:rFonts w:ascii="宋体" w:eastAsia="MS Mincho" w:hAnsi="MS Mincho" w:cs="MS Mincho"/>
          <w:sz w:val="28"/>
          <w:szCs w:val="28"/>
        </w:rPr>
        <w:t>道</w:t>
      </w:r>
      <w:r w:rsidRPr="00466EFE">
        <w:rPr>
          <w:rFonts w:ascii="宋体" w:hint="eastAsia"/>
          <w:sz w:val="28"/>
          <w:szCs w:val="28"/>
        </w:rPr>
        <w:t>长</w:t>
      </w:r>
      <w:r w:rsidRPr="00466EFE">
        <w:rPr>
          <w:rFonts w:ascii="宋体" w:eastAsia="MS Mincho" w:hAnsi="MS Mincho" w:cs="MS Mincho"/>
          <w:sz w:val="28"/>
          <w:szCs w:val="28"/>
        </w:rPr>
        <w:t>度</w:t>
      </w:r>
      <w:r w:rsidRPr="00466EFE">
        <w:rPr>
          <w:rFonts w:ascii="宋体" w:hint="eastAsia"/>
          <w:sz w:val="28"/>
          <w:szCs w:val="28"/>
        </w:rPr>
        <w:t xml:space="preserve">:\t${AverageDistance}" </w:t>
      </w:r>
    </w:p>
    <w:p w14:paraId="1226F9A4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else</w:t>
      </w:r>
    </w:p>
    <w:p w14:paraId="7C43D36E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466EFE">
        <w:rPr>
          <w:rFonts w:ascii="宋体" w:hint="eastAsia"/>
          <w:sz w:val="28"/>
          <w:szCs w:val="28"/>
        </w:rPr>
        <w:tab/>
      </w:r>
      <w:r w:rsidRPr="00466EFE">
        <w:rPr>
          <w:rFonts w:ascii="宋体" w:hint="eastAsia"/>
          <w:sz w:val="28"/>
          <w:szCs w:val="28"/>
        </w:rPr>
        <w:tab/>
        <w:t>echo "</w:t>
      </w:r>
      <w:r w:rsidRPr="00466EFE">
        <w:rPr>
          <w:rFonts w:ascii="宋体" w:eastAsia="MS Mincho" w:hAnsi="MS Mincho" w:cs="MS Mincho"/>
          <w:sz w:val="28"/>
          <w:szCs w:val="28"/>
        </w:rPr>
        <w:t>方向</w:t>
      </w:r>
      <w:r w:rsidRPr="00466EFE">
        <w:rPr>
          <w:rFonts w:ascii="宋体" w:hint="eastAsia"/>
          <w:sz w:val="28"/>
          <w:szCs w:val="28"/>
        </w:rPr>
        <w:t>错误! '1'时向外 '0'向内."</w:t>
      </w:r>
    </w:p>
    <w:p w14:paraId="51130E68" w14:textId="77777777" w:rsidR="00466EFE" w:rsidRPr="00466EFE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ab/>
        <w:t>fi</w:t>
      </w:r>
    </w:p>
    <w:p w14:paraId="4CFD68E1" w14:textId="631C97E7" w:rsidR="00A461BC" w:rsidRPr="00103A79" w:rsidRDefault="00466EFE" w:rsidP="00466EFE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466EFE">
        <w:rPr>
          <w:rFonts w:ascii="宋体"/>
          <w:sz w:val="28"/>
          <w:szCs w:val="28"/>
        </w:rPr>
        <w:t>}</w:t>
      </w:r>
    </w:p>
    <w:sectPr w:rsidR="00A461BC" w:rsidRPr="00103A79">
      <w:headerReference w:type="even" r:id="rId16"/>
      <w:headerReference w:type="default" r:id="rId17"/>
      <w:footerReference w:type="even" r:id="rId18"/>
      <w:footerReference w:type="default" r:id="rId19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15F0E" w14:textId="77777777" w:rsidR="00630B0A" w:rsidRDefault="00630B0A">
      <w:pPr>
        <w:spacing w:after="0" w:line="240" w:lineRule="auto"/>
      </w:pPr>
      <w:r>
        <w:separator/>
      </w:r>
    </w:p>
  </w:endnote>
  <w:endnote w:type="continuationSeparator" w:id="0">
    <w:p w14:paraId="3A964BCB" w14:textId="77777777" w:rsidR="00630B0A" w:rsidRDefault="0063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486C" w14:textId="77777777" w:rsidR="00F8082C" w:rsidRDefault="00ED6F17">
    <w:r>
      <w:fldChar w:fldCharType="begin"/>
    </w:r>
    <w:r>
      <w:instrText>PAGE   \* MERGEFORMAT</w:instrText>
    </w:r>
    <w:r>
      <w:fldChar w:fldCharType="separate"/>
    </w:r>
    <w:r w:rsidR="005A1FA7" w:rsidRPr="005A1FA7">
      <w:rPr>
        <w:noProof/>
        <w:lang w:val="zh-CN"/>
      </w:rPr>
      <w:t>12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F8082C" w14:paraId="5149FB48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02E1B7E" w14:textId="77777777" w:rsidR="00F8082C" w:rsidRDefault="00F8082C">
          <w:pPr>
            <w:pStyle w:val="af9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13E19CD3" w14:textId="77777777" w:rsidR="00F8082C" w:rsidRDefault="00F8082C">
          <w:pPr>
            <w:pStyle w:val="af9"/>
          </w:pPr>
        </w:p>
      </w:tc>
    </w:tr>
  </w:tbl>
  <w:p w14:paraId="1E39CE94" w14:textId="77777777" w:rsidR="00F8082C" w:rsidRDefault="00F8082C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8128A" w14:textId="77777777" w:rsidR="00F8082C" w:rsidRDefault="00ED6F17">
    <w:pPr>
      <w:jc w:val="right"/>
    </w:pPr>
    <w:r>
      <w:fldChar w:fldCharType="begin"/>
    </w:r>
    <w:r>
      <w:instrText>PAGE   \* MERGEFORMAT</w:instrText>
    </w:r>
    <w:r>
      <w:fldChar w:fldCharType="separate"/>
    </w:r>
    <w:r w:rsidR="005A1FA7" w:rsidRPr="005A1FA7">
      <w:rPr>
        <w:noProof/>
        <w:lang w:val="zh-CN"/>
      </w:rPr>
      <w:t>13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F8082C" w14:paraId="4898239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33BC169E" w14:textId="77777777" w:rsidR="00F8082C" w:rsidRDefault="00F8082C">
          <w:pPr>
            <w:pStyle w:val="af9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1BC871C" w14:textId="77777777" w:rsidR="00F8082C" w:rsidRDefault="00F8082C">
          <w:pPr>
            <w:pStyle w:val="af9"/>
          </w:pPr>
        </w:p>
      </w:tc>
    </w:tr>
  </w:tbl>
  <w:p w14:paraId="0F9A8A0A" w14:textId="77777777" w:rsidR="00F8082C" w:rsidRDefault="00F8082C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BB196" w14:textId="77777777" w:rsidR="00630B0A" w:rsidRDefault="00630B0A">
      <w:pPr>
        <w:spacing w:after="0" w:line="240" w:lineRule="auto"/>
      </w:pPr>
      <w:r>
        <w:separator/>
      </w:r>
    </w:p>
  </w:footnote>
  <w:footnote w:type="continuationSeparator" w:id="0">
    <w:p w14:paraId="27E3D6F8" w14:textId="77777777" w:rsidR="00630B0A" w:rsidRDefault="0063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C27E0B9" w14:textId="77777777" w:rsidR="00F8082C" w:rsidRDefault="00D93BB3">
        <w:pPr>
          <w:pStyle w:val="af2"/>
          <w:pBdr>
            <w:bottom w:val="single" w:sz="4" w:space="0" w:color="auto"/>
          </w:pBdr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B4CB985" w14:textId="77777777" w:rsidR="00F8082C" w:rsidRDefault="00D93BB3">
        <w:pPr>
          <w:pStyle w:val="af2"/>
          <w:pBdr>
            <w:bottom w:val="single" w:sz="4" w:space="0" w:color="auto"/>
          </w:pBdr>
          <w:jc w:val="right"/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1E24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569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7A2D8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E5A2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A0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1501A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6">
    <w:nsid w:val="FFFFFF81"/>
    <w:multiLevelType w:val="singleLevel"/>
    <w:tmpl w:val="4A2032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7">
    <w:nsid w:val="FFFFFF82"/>
    <w:multiLevelType w:val="singleLevel"/>
    <w:tmpl w:val="CB08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8">
    <w:nsid w:val="FFFFFF83"/>
    <w:multiLevelType w:val="singleLevel"/>
    <w:tmpl w:val="57F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9">
    <w:nsid w:val="FFFFFF88"/>
    <w:multiLevelType w:val="singleLevel"/>
    <w:tmpl w:val="72E4F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A4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1">
    <w:nsid w:val="005D11A9"/>
    <w:multiLevelType w:val="multilevel"/>
    <w:tmpl w:val="33B056D0"/>
    <w:numStyleLink w:val="a"/>
  </w:abstractNum>
  <w:abstractNum w:abstractNumId="12">
    <w:nsid w:val="0EDC38E4"/>
    <w:multiLevelType w:val="multilevel"/>
    <w:tmpl w:val="33B056D0"/>
    <w:numStyleLink w:val="a"/>
  </w:abstractNum>
  <w:abstractNum w:abstractNumId="13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a0"/>
  </w:abstractNum>
  <w:abstractNum w:abstractNumId="16">
    <w:nsid w:val="1DDE73E0"/>
    <w:multiLevelType w:val="multilevel"/>
    <w:tmpl w:val="33B056D0"/>
    <w:numStyleLink w:val="a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5">
    <w:nsid w:val="4FD97B03"/>
    <w:multiLevelType w:val="hybridMultilevel"/>
    <w:tmpl w:val="DE52A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3E8022B"/>
    <w:multiLevelType w:val="multilevel"/>
    <w:tmpl w:val="33B056D0"/>
    <w:numStyleLink w:val="a"/>
  </w:abstractNum>
  <w:abstractNum w:abstractNumId="27">
    <w:nsid w:val="6F0D0B31"/>
    <w:multiLevelType w:val="multilevel"/>
    <w:tmpl w:val="7AC6A14E"/>
    <w:numStyleLink w:val="a0"/>
  </w:abstractNum>
  <w:abstractNum w:abstractNumId="28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eastAsia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eastAsia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9">
    <w:nsid w:val="75BE5108"/>
    <w:multiLevelType w:val="hybridMultilevel"/>
    <w:tmpl w:val="E94E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6740294"/>
    <w:multiLevelType w:val="multilevel"/>
    <w:tmpl w:val="33B056D0"/>
    <w:numStyleLink w:val="a"/>
  </w:abstractNum>
  <w:abstractNum w:abstractNumId="31">
    <w:nsid w:val="76921C5B"/>
    <w:multiLevelType w:val="multilevel"/>
    <w:tmpl w:val="33B056D0"/>
    <w:numStyleLink w:val="a"/>
  </w:abstractNum>
  <w:abstractNum w:abstractNumId="32">
    <w:nsid w:val="7A1F3A49"/>
    <w:multiLevelType w:val="hybridMultilevel"/>
    <w:tmpl w:val="A67A286A"/>
    <w:lvl w:ilvl="0" w:tplc="F6F83F6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025C09"/>
    <w:multiLevelType w:val="multilevel"/>
    <w:tmpl w:val="33B056D0"/>
    <w:numStyleLink w:val="a"/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2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eastAsia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eastAsia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7"/>
  </w:num>
  <w:num w:numId="24">
    <w:abstractNumId w:val="15"/>
  </w:num>
  <w:num w:numId="25">
    <w:abstractNumId w:val="14"/>
  </w:num>
  <w:num w:numId="26">
    <w:abstractNumId w:val="11"/>
  </w:num>
  <w:num w:numId="27">
    <w:abstractNumId w:val="33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32"/>
  </w:num>
  <w:num w:numId="41">
    <w:abstractNumId w:val="25"/>
  </w:num>
  <w:num w:numId="42">
    <w:abstractNumId w:val="2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B3"/>
    <w:rsid w:val="00086760"/>
    <w:rsid w:val="000E097F"/>
    <w:rsid w:val="00103A79"/>
    <w:rsid w:val="00172423"/>
    <w:rsid w:val="00180E20"/>
    <w:rsid w:val="001F4945"/>
    <w:rsid w:val="00201821"/>
    <w:rsid w:val="002058EC"/>
    <w:rsid w:val="00224FED"/>
    <w:rsid w:val="00244EF6"/>
    <w:rsid w:val="0029386C"/>
    <w:rsid w:val="002E62A0"/>
    <w:rsid w:val="00360B45"/>
    <w:rsid w:val="00373DCB"/>
    <w:rsid w:val="00392DEC"/>
    <w:rsid w:val="0039325A"/>
    <w:rsid w:val="0039782B"/>
    <w:rsid w:val="003A089A"/>
    <w:rsid w:val="003A6759"/>
    <w:rsid w:val="003A6A7D"/>
    <w:rsid w:val="003C2FAE"/>
    <w:rsid w:val="003D6F34"/>
    <w:rsid w:val="003E4566"/>
    <w:rsid w:val="003F6BAD"/>
    <w:rsid w:val="003F7513"/>
    <w:rsid w:val="00424C39"/>
    <w:rsid w:val="004276FC"/>
    <w:rsid w:val="0043320B"/>
    <w:rsid w:val="00437C0C"/>
    <w:rsid w:val="00466EFE"/>
    <w:rsid w:val="004838DC"/>
    <w:rsid w:val="00490F59"/>
    <w:rsid w:val="004A0F6C"/>
    <w:rsid w:val="004F408E"/>
    <w:rsid w:val="0050299A"/>
    <w:rsid w:val="00507A6A"/>
    <w:rsid w:val="005311E6"/>
    <w:rsid w:val="005555A6"/>
    <w:rsid w:val="0055610D"/>
    <w:rsid w:val="00566CA0"/>
    <w:rsid w:val="0058785E"/>
    <w:rsid w:val="005A1FA7"/>
    <w:rsid w:val="005B6508"/>
    <w:rsid w:val="006254F8"/>
    <w:rsid w:val="00630B0A"/>
    <w:rsid w:val="0068533C"/>
    <w:rsid w:val="00697627"/>
    <w:rsid w:val="006B5895"/>
    <w:rsid w:val="007145BD"/>
    <w:rsid w:val="00736F11"/>
    <w:rsid w:val="00762B73"/>
    <w:rsid w:val="0079333F"/>
    <w:rsid w:val="007A7478"/>
    <w:rsid w:val="007F41E6"/>
    <w:rsid w:val="0081100A"/>
    <w:rsid w:val="00871BE6"/>
    <w:rsid w:val="00877159"/>
    <w:rsid w:val="00886D67"/>
    <w:rsid w:val="008A0CD0"/>
    <w:rsid w:val="009000D6"/>
    <w:rsid w:val="00930159"/>
    <w:rsid w:val="00972D48"/>
    <w:rsid w:val="00986EAE"/>
    <w:rsid w:val="009C3796"/>
    <w:rsid w:val="009F7A02"/>
    <w:rsid w:val="00A461BC"/>
    <w:rsid w:val="00A54FCD"/>
    <w:rsid w:val="00AA5948"/>
    <w:rsid w:val="00B077B1"/>
    <w:rsid w:val="00B3224E"/>
    <w:rsid w:val="00B60887"/>
    <w:rsid w:val="00BC189E"/>
    <w:rsid w:val="00BE4332"/>
    <w:rsid w:val="00C239A2"/>
    <w:rsid w:val="00C34503"/>
    <w:rsid w:val="00C576F6"/>
    <w:rsid w:val="00C61F44"/>
    <w:rsid w:val="00D07DD7"/>
    <w:rsid w:val="00D11191"/>
    <w:rsid w:val="00D14B3D"/>
    <w:rsid w:val="00D24696"/>
    <w:rsid w:val="00D25A4E"/>
    <w:rsid w:val="00D61000"/>
    <w:rsid w:val="00D74CCE"/>
    <w:rsid w:val="00D93BB3"/>
    <w:rsid w:val="00D9449C"/>
    <w:rsid w:val="00E00C57"/>
    <w:rsid w:val="00E05FF5"/>
    <w:rsid w:val="00E14417"/>
    <w:rsid w:val="00E540F5"/>
    <w:rsid w:val="00E61295"/>
    <w:rsid w:val="00ED02C3"/>
    <w:rsid w:val="00ED6F17"/>
    <w:rsid w:val="00F116C2"/>
    <w:rsid w:val="00F72CF1"/>
    <w:rsid w:val="00F75DA6"/>
    <w:rsid w:val="00F76BDF"/>
    <w:rsid w:val="00F8082C"/>
    <w:rsid w:val="00F848EE"/>
    <w:rsid w:val="00FC7907"/>
    <w:rsid w:val="00FE4F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0959D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Pr>
      <w:sz w:val="20"/>
      <w:szCs w:val="20"/>
    </w:rPr>
  </w:style>
  <w:style w:type="paragraph" w:styleId="10">
    <w:name w:val="heading 1"/>
    <w:basedOn w:val="a1"/>
    <w:next w:val="a1"/>
    <w:link w:val="11"/>
    <w:uiPriority w:val="9"/>
    <w:qFormat/>
    <w:rsid w:val="00FE4F86"/>
    <w:pPr>
      <w:pBdr>
        <w:bottom w:val="single" w:sz="4" w:space="1" w:color="438086" w:themeColor="accent2"/>
      </w:pBdr>
      <w:spacing w:before="360" w:after="80"/>
      <w:outlineLvl w:val="0"/>
    </w:pPr>
    <w:rPr>
      <w:rFonts w:ascii="MS Mincho" w:eastAsia="MS Mincho" w:hAnsi="MS Mincho" w:cs="MS Mincho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spacing w:after="0"/>
      <w:outlineLvl w:val="1"/>
    </w:pPr>
    <w:rPr>
      <w:rFonts w:asciiTheme="majorHAnsi" w:eastAsiaTheme="majorEastAsia" w:hAnsiTheme="majorHAns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qFormat/>
    <w:pPr>
      <w:spacing w:after="0"/>
      <w:outlineLvl w:val="2"/>
    </w:pPr>
    <w:rPr>
      <w:rFonts w:asciiTheme="majorHAnsi" w:eastAsiaTheme="majorEastAsia" w:hAnsiTheme="majorHAns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/>
      <w:i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/>
      <w:b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/>
      <w:b/>
      <w:i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/>
      <w:b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/>
      <w:b/>
      <w:i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/>
      <w:b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link w:val="a7"/>
    <w:uiPriority w:val="10"/>
    <w:qFormat/>
    <w:pPr>
      <w:spacing w:before="400"/>
    </w:pPr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character" w:customStyle="1" w:styleId="a7">
    <w:name w:val="标题字符"/>
    <w:basedOn w:val="a2"/>
    <w:link w:val="a6"/>
    <w:uiPriority w:val="10"/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paragraph" w:styleId="a8">
    <w:name w:val="Subtitle"/>
    <w:basedOn w:val="a1"/>
    <w:link w:val="a9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a9">
    <w:name w:val="副标题字符"/>
    <w:basedOn w:val="a2"/>
    <w:link w:val="a8"/>
    <w:uiPriority w:val="11"/>
    <w:rPr>
      <w:i/>
      <w:color w:val="424456" w:themeColor="text2"/>
      <w:sz w:val="24"/>
      <w:szCs w:val="24"/>
    </w:rPr>
  </w:style>
  <w:style w:type="character" w:styleId="aa">
    <w:name w:val="Intense Emphasis"/>
    <w:basedOn w:val="a2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11">
    <w:name w:val="标题 1字符"/>
    <w:basedOn w:val="a2"/>
    <w:link w:val="10"/>
    <w:uiPriority w:val="9"/>
    <w:rsid w:val="00FE4F86"/>
    <w:rPr>
      <w:rFonts w:ascii="MS Mincho" w:eastAsia="MS Mincho" w:hAnsi="MS Mincho" w:cs="MS Mincho"/>
      <w:color w:val="438086" w:themeColor="accent2"/>
      <w:sz w:val="32"/>
      <w:szCs w:val="32"/>
    </w:rPr>
  </w:style>
  <w:style w:type="character" w:customStyle="1" w:styleId="21">
    <w:name w:val="标题 2字符"/>
    <w:basedOn w:val="a2"/>
    <w:link w:val="20"/>
    <w:uiPriority w:val="9"/>
    <w:rPr>
      <w:rFonts w:asciiTheme="majorHAnsi" w:eastAsiaTheme="majorEastAsia" w:hAnsiTheme="majorHAnsi"/>
      <w:color w:val="438086" w:themeColor="accent2"/>
      <w:sz w:val="28"/>
      <w:szCs w:val="28"/>
    </w:rPr>
  </w:style>
  <w:style w:type="character" w:customStyle="1" w:styleId="31">
    <w:name w:val="标题 3字符"/>
    <w:basedOn w:val="a2"/>
    <w:link w:val="30"/>
    <w:uiPriority w:val="9"/>
    <w:rPr>
      <w:rFonts w:asciiTheme="majorHAnsi" w:eastAsiaTheme="majorEastAsia" w:hAnsiTheme="majorHAnsi"/>
      <w:color w:val="438086" w:themeColor="accent2"/>
      <w:sz w:val="2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/>
      <w:i/>
      <w:color w:val="438086" w:themeColor="accen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/>
      <w:b/>
      <w:color w:val="325F64" w:themeColor="accent2" w:themeShade="BF"/>
      <w:sz w:val="20"/>
      <w:szCs w:val="2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/>
      <w:b/>
      <w:color w:val="53548A" w:themeColor="accent1"/>
      <w:sz w:val="20"/>
      <w:szCs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/>
      <w:b/>
      <w:i/>
      <w:color w:val="53548A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/>
      <w:b/>
      <w:color w:val="313240" w:themeColor="text2" w:themeShade="BF"/>
      <w:sz w:val="20"/>
      <w:szCs w:val="20"/>
    </w:rPr>
  </w:style>
  <w:style w:type="character" w:styleId="ab">
    <w:name w:val="Strong"/>
    <w:basedOn w:val="a2"/>
    <w:uiPriority w:val="22"/>
    <w:qFormat/>
    <w:rPr>
      <w:b/>
      <w:bCs/>
    </w:rPr>
  </w:style>
  <w:style w:type="paragraph" w:styleId="ac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d">
    <w:name w:val="Subtle Emphasis"/>
    <w:basedOn w:val="a2"/>
    <w:uiPriority w:val="19"/>
    <w:qFormat/>
    <w:rPr>
      <w:rFonts w:asciiTheme="minorHAnsi" w:eastAsiaTheme="minorEastAsia" w:hAnsiTheme="minorHAnsi"/>
      <w:i/>
      <w:color w:val="006666"/>
    </w:rPr>
  </w:style>
  <w:style w:type="character" w:styleId="ae">
    <w:name w:val="Intense Reference"/>
    <w:basedOn w:val="a2"/>
    <w:uiPriority w:val="32"/>
    <w:qFormat/>
    <w:rPr>
      <w:rFonts w:asciiTheme="minorHAnsi" w:eastAsiaTheme="minorEastAsia" w:hAnsiTheme="minorHAnsi" w:cs="Times New Roman"/>
      <w:b/>
      <w:i/>
      <w:caps/>
      <w:color w:val="4E4F89"/>
      <w:spacing w:val="5"/>
    </w:rPr>
  </w:style>
  <w:style w:type="character" w:styleId="af">
    <w:name w:val="Subtle Reference"/>
    <w:basedOn w:val="a2"/>
    <w:uiPriority w:val="31"/>
    <w:qFormat/>
    <w:rPr>
      <w:rFonts w:cs="Times New Roman"/>
      <w:i/>
      <w:color w:val="4E4F89"/>
    </w:rPr>
  </w:style>
  <w:style w:type="character" w:styleId="af0">
    <w:name w:val="Emphasis"/>
    <w:uiPriority w:val="20"/>
    <w:qFormat/>
    <w:rPr>
      <w:rFonts w:asciiTheme="minorHAnsi" w:eastAsiaTheme="minorEastAsia" w:hAnsiTheme="minorHAnsi"/>
      <w:b/>
      <w:color w:val="438086" w:themeColor="accent2"/>
      <w:spacing w:val="10"/>
    </w:rPr>
  </w:style>
  <w:style w:type="character" w:styleId="af1">
    <w:name w:val="Book Title"/>
    <w:basedOn w:val="a2"/>
    <w:uiPriority w:val="33"/>
    <w:qFormat/>
    <w:rPr>
      <w:rFonts w:ascii="Cambria" w:eastAsia="Cambria" w:hAnsi="Cambria" w:cs="Times New Roman"/>
      <w:i/>
      <w:color w:val="000000"/>
      <w:sz w:val="20"/>
      <w:szCs w:val="20"/>
    </w:rPr>
  </w:style>
  <w:style w:type="paragraph" w:styleId="af2">
    <w:name w:val="header"/>
    <w:basedOn w:val="a1"/>
    <w:link w:val="af3"/>
    <w:uiPriority w:val="99"/>
    <w:unhideWhenUsed/>
    <w:pPr>
      <w:tabs>
        <w:tab w:val="center" w:pos="4320"/>
        <w:tab w:val="right" w:pos="8640"/>
      </w:tabs>
    </w:pPr>
  </w:style>
  <w:style w:type="character" w:customStyle="1" w:styleId="af3">
    <w:name w:val="页眉字符"/>
    <w:basedOn w:val="a2"/>
    <w:link w:val="af2"/>
    <w:uiPriority w:val="99"/>
    <w:rPr>
      <w:sz w:val="20"/>
      <w:szCs w:val="20"/>
    </w:rPr>
  </w:style>
  <w:style w:type="paragraph" w:styleId="af4">
    <w:name w:val="footer"/>
    <w:basedOn w:val="a1"/>
    <w:link w:val="af5"/>
    <w:uiPriority w:val="99"/>
    <w:unhideWhenUsed/>
    <w:pPr>
      <w:tabs>
        <w:tab w:val="center" w:pos="4320"/>
        <w:tab w:val="right" w:pos="8640"/>
      </w:tabs>
    </w:pPr>
  </w:style>
  <w:style w:type="character" w:customStyle="1" w:styleId="af5">
    <w:name w:val="页脚字符"/>
    <w:basedOn w:val="a2"/>
    <w:link w:val="af4"/>
    <w:uiPriority w:val="99"/>
    <w:rPr>
      <w:sz w:val="20"/>
      <w:szCs w:val="20"/>
    </w:rPr>
  </w:style>
  <w:style w:type="paragraph" w:styleId="af6">
    <w:name w:val="Normal Indent"/>
    <w:basedOn w:val="a1"/>
    <w:uiPriority w:val="99"/>
    <w:unhideWhenUsed/>
    <w:pPr>
      <w:ind w:left="720"/>
      <w:contextualSpacing/>
    </w:pPr>
  </w:style>
  <w:style w:type="paragraph" w:styleId="af7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a">
    <w:name w:val="市内项目符号列表"/>
    <w:uiPriority w:val="99"/>
    <w:pPr>
      <w:numPr>
        <w:numId w:val="17"/>
      </w:numPr>
    </w:pPr>
  </w:style>
  <w:style w:type="numbering" w:customStyle="1" w:styleId="a0">
    <w:name w:val="市内编号列表"/>
    <w:uiPriority w:val="99"/>
    <w:pPr>
      <w:numPr>
        <w:numId w:val="22"/>
      </w:numPr>
    </w:pPr>
  </w:style>
  <w:style w:type="paragraph" w:styleId="af8">
    <w:name w:val="List Paragraph"/>
    <w:basedOn w:val="a1"/>
    <w:uiPriority w:val="36"/>
    <w:unhideWhenUsed/>
    <w:qFormat/>
    <w:pPr>
      <w:ind w:left="720"/>
      <w:contextualSpacing/>
    </w:pPr>
  </w:style>
  <w:style w:type="paragraph" w:styleId="af9">
    <w:name w:val="No Spacing"/>
    <w:basedOn w:val="a1"/>
    <w:uiPriority w:val="1"/>
    <w:qFormat/>
    <w:pPr>
      <w:spacing w:after="0" w:line="240" w:lineRule="auto"/>
    </w:pPr>
    <w:rPr>
      <w:szCs w:val="32"/>
    </w:r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Balloon Text"/>
    <w:basedOn w:val="a1"/>
    <w:link w:val="afc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afc">
    <w:name w:val="批注框文本字符"/>
    <w:basedOn w:val="a2"/>
    <w:link w:val="afb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1">
    <w:name w:val="项目符号 1"/>
    <w:basedOn w:val="af8"/>
    <w:uiPriority w:val="38"/>
    <w:qFormat/>
    <w:pPr>
      <w:numPr>
        <w:numId w:val="38"/>
      </w:numPr>
      <w:spacing w:after="0"/>
    </w:pPr>
  </w:style>
  <w:style w:type="paragraph" w:customStyle="1" w:styleId="2">
    <w:name w:val="项目符号 2"/>
    <w:basedOn w:val="af8"/>
    <w:uiPriority w:val="38"/>
    <w:qFormat/>
    <w:pPr>
      <w:numPr>
        <w:ilvl w:val="1"/>
        <w:numId w:val="38"/>
      </w:numPr>
      <w:spacing w:after="0"/>
    </w:pPr>
  </w:style>
  <w:style w:type="paragraph" w:customStyle="1" w:styleId="3">
    <w:name w:val="项目符号 3"/>
    <w:basedOn w:val="af8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afd">
    <w:name w:val="偶数页眉"/>
    <w:basedOn w:val="af2"/>
    <w:uiPriority w:val="39"/>
    <w:pPr>
      <w:pBdr>
        <w:bottom w:val="single" w:sz="4" w:space="1" w:color="auto"/>
      </w:pBdr>
    </w:pPr>
  </w:style>
  <w:style w:type="paragraph" w:customStyle="1" w:styleId="afe">
    <w:name w:val="奇数页眉"/>
    <w:basedOn w:val="af2"/>
    <w:uiPriority w:val="39"/>
    <w:pPr>
      <w:pBdr>
        <w:bottom w:val="single" w:sz="4" w:space="1" w:color="auto"/>
      </w:pBdr>
      <w:jc w:val="right"/>
    </w:pPr>
  </w:style>
  <w:style w:type="paragraph" w:customStyle="1" w:styleId="aff">
    <w:name w:val="类别"/>
    <w:basedOn w:val="a1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0">
    <w:name w:val="批注"/>
    <w:basedOn w:val="a1"/>
    <w:uiPriority w:val="39"/>
    <w:qFormat/>
    <w:pPr>
      <w:spacing w:after="120" w:line="240" w:lineRule="auto"/>
    </w:pPr>
    <w:rPr>
      <w:b/>
      <w:szCs w:val="22"/>
    </w:rPr>
  </w:style>
  <w:style w:type="paragraph" w:customStyle="1" w:styleId="12">
    <w:name w:val="批注文字1"/>
    <w:basedOn w:val="a1"/>
    <w:uiPriority w:val="39"/>
    <w:qFormat/>
    <w:pPr>
      <w:spacing w:after="120" w:line="288" w:lineRule="auto"/>
    </w:pPr>
    <w:rPr>
      <w:szCs w:val="22"/>
    </w:rPr>
  </w:style>
  <w:style w:type="character" w:styleId="aff1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13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paragraph" w:styleId="32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aff2">
    <w:name w:val="caption"/>
    <w:basedOn w:val="a1"/>
    <w:next w:val="a1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inyuan/Library/Containers/com.microsoft.Word/Data/Library/Caches/2052/TM01773089/&#25253;&#34920;&#65288;&#22478;&#24066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宋体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宋体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TP101809013</AssetId>
    <NumericId xmlns="905c3888-6285-45d0-bd76-60a9ac2d738c">101809013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2009-11-17T09:56:00+00:00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322566</Value>
      <Value>444471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2010-10-08T10:04:15+00:00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141313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DF690-7604-4494-BB33-A1A0C6CE20E9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FA0BC464-DD54-47E4-95CE-8A51D8C0A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B79C9-AD88-48F8-9809-01E59BAE3C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报表（城市主题）.dotx</Template>
  <TotalTime>61</TotalTime>
  <Pages>20</Pages>
  <Words>1545</Words>
  <Characters>8811</Characters>
  <Application>Microsoft Macintosh Word</Application>
  <DocSecurity>0</DocSecurity>
  <Lines>73</Lines>
  <Paragraphs>20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操作系统实验报告</vt:lpstr>
      <vt:lpstr>一	需求分析</vt:lpstr>
      <vt:lpstr>二	概要设计</vt:lpstr>
      <vt:lpstr>三	详细设计</vt:lpstr>
      <vt:lpstr>四	调试分析</vt:lpstr>
      <vt:lpstr>五	用户使用说明</vt:lpstr>
      <vt:lpstr>六	测试结果</vt:lpstr>
      <vt:lpstr>七	附录</vt:lpstr>
    </vt:vector>
  </TitlesOfParts>
  <Company/>
  <LinksUpToDate>false</LinksUpToDate>
  <CharactersWithSpaces>10336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>实验六  磁盘调度算法</dc:subject>
  <dc:creator>软件工程一班_秦源_1525161007</dc:creator>
  <cp:lastModifiedBy>秦源</cp:lastModifiedBy>
  <cp:revision>88</cp:revision>
  <dcterms:created xsi:type="dcterms:W3CDTF">2017-11-29T11:49:00Z</dcterms:created>
  <dcterms:modified xsi:type="dcterms:W3CDTF">2017-11-29T13:48:00Z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